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AD" w:rsidRDefault="00E679AD" w:rsidP="00E679AD">
      <w:pPr>
        <w:rPr>
          <w:b/>
          <w:u w:val="single"/>
        </w:rPr>
      </w:pPr>
      <w:bookmarkStart w:id="0" w:name="_GoBack"/>
      <w:bookmarkEnd w:id="0"/>
      <w:r>
        <w:rPr>
          <w:b/>
          <w:u w:val="single"/>
        </w:rPr>
        <w:t>PEW RESEARCH / SMITHSONIAN– SCIENCE “FUTURES”</w:t>
      </w:r>
    </w:p>
    <w:p w:rsidR="00E679AD" w:rsidRDefault="00E679AD" w:rsidP="00E679AD">
      <w:pPr>
        <w:rPr>
          <w:b/>
        </w:rPr>
      </w:pPr>
      <w:r>
        <w:rPr>
          <w:b/>
        </w:rPr>
        <w:t>PSRAI Omnibus February Week 2 (February 13-16, 2014)</w:t>
      </w:r>
    </w:p>
    <w:p w:rsidR="00E679AD" w:rsidRDefault="00E679AD" w:rsidP="00E679AD">
      <w:pPr>
        <w:rPr>
          <w:b/>
        </w:rPr>
      </w:pPr>
      <w:r>
        <w:rPr>
          <w:b/>
        </w:rPr>
        <w:t xml:space="preserve">Revised: February </w:t>
      </w:r>
      <w:r w:rsidR="00727723">
        <w:rPr>
          <w:b/>
        </w:rPr>
        <w:t>1</w:t>
      </w:r>
      <w:r w:rsidR="006E55CE">
        <w:rPr>
          <w:b/>
        </w:rPr>
        <w:t>2</w:t>
      </w:r>
      <w:r>
        <w:rPr>
          <w:b/>
        </w:rPr>
        <w:t>, 2014</w:t>
      </w:r>
    </w:p>
    <w:p w:rsidR="00E679AD" w:rsidRPr="009441EE" w:rsidRDefault="00E679AD" w:rsidP="00E679AD"/>
    <w:p w:rsidR="00E073DB" w:rsidRPr="00F47B8E" w:rsidRDefault="00E073DB" w:rsidP="00E073DB">
      <w:pPr>
        <w:pStyle w:val="Filter"/>
      </w:pPr>
      <w:r w:rsidRPr="00F47B8E">
        <w:t>ASK</w:t>
      </w:r>
      <w:r w:rsidR="00356B2D">
        <w:t xml:space="preserve"> ALL</w:t>
      </w:r>
      <w:r w:rsidRPr="00F47B8E">
        <w:t xml:space="preserve"> </w:t>
      </w:r>
      <w:r w:rsidR="00F24B7F">
        <w:t>FORM A</w:t>
      </w:r>
      <w:r w:rsidRPr="00F47B8E">
        <w:t>:</w:t>
      </w:r>
    </w:p>
    <w:p w:rsidR="00E073DB" w:rsidRDefault="001C33E5" w:rsidP="00E073DB">
      <w:pPr>
        <w:pStyle w:val="Question"/>
        <w:rPr>
          <w:rFonts w:cs="Tahoma"/>
        </w:rPr>
      </w:pPr>
      <w:r>
        <w:rPr>
          <w:rFonts w:cs="Tahoma"/>
          <w:sz w:val="18"/>
          <w:szCs w:val="18"/>
        </w:rPr>
        <w:t>PIAL</w:t>
      </w:r>
      <w:r w:rsidRPr="001C33E5">
        <w:rPr>
          <w:rFonts w:cs="Tahoma"/>
          <w:sz w:val="18"/>
          <w:szCs w:val="18"/>
        </w:rPr>
        <w:t>1A</w:t>
      </w:r>
      <w:r w:rsidR="00E073DB" w:rsidRPr="00F47B8E">
        <w:rPr>
          <w:rFonts w:cs="Tahoma"/>
        </w:rPr>
        <w:tab/>
      </w:r>
      <w:r w:rsidR="006327A1">
        <w:t xml:space="preserve">Now I have a few questions about the future. </w:t>
      </w:r>
      <w:r w:rsidR="00EA6DB9">
        <w:t xml:space="preserve">Some books and movies </w:t>
      </w:r>
      <w:r w:rsidR="006327A1">
        <w:t xml:space="preserve">portray a future where technology provides </w:t>
      </w:r>
      <w:r w:rsidR="00EA6DB9">
        <w:t>products and services that make life better for people</w:t>
      </w:r>
      <w:r w:rsidR="006327A1">
        <w:t>. Other</w:t>
      </w:r>
      <w:r w:rsidR="00EA6DB9">
        <w:t>s</w:t>
      </w:r>
      <w:r w:rsidR="006327A1">
        <w:t xml:space="preserve"> portray a future where technology cause</w:t>
      </w:r>
      <w:r w:rsidR="00EA6DB9">
        <w:t>s</w:t>
      </w:r>
      <w:r w:rsidR="006327A1">
        <w:t xml:space="preserve"> environmental and social problems that make life worse for people. How about you? </w:t>
      </w:r>
      <w:r w:rsidR="00EA6DB9">
        <w:t xml:space="preserve">Over the long term, </w:t>
      </w:r>
      <w:r w:rsidR="006327A1">
        <w:t>you think that technolog</w:t>
      </w:r>
      <w:r w:rsidR="00EA6DB9">
        <w:t>ical</w:t>
      </w:r>
      <w:r w:rsidR="006327A1">
        <w:t xml:space="preserve"> </w:t>
      </w:r>
      <w:r w:rsidR="009D78F1">
        <w:t>changes</w:t>
      </w:r>
      <w:r w:rsidR="006327A1">
        <w:t xml:space="preserve"> will lead to a future where people’s lives are mostly better or </w:t>
      </w:r>
      <w:r w:rsidR="004E178B">
        <w:t xml:space="preserve">to a future </w:t>
      </w:r>
      <w:r w:rsidR="006327A1">
        <w:t>where people’s lives are mostly worse?</w:t>
      </w:r>
    </w:p>
    <w:p w:rsidR="00E073DB" w:rsidRDefault="00E073DB" w:rsidP="00E073DB">
      <w:pPr>
        <w:pStyle w:val="AnswerCategory"/>
      </w:pPr>
      <w:r w:rsidRPr="00F47B8E">
        <w:t>1</w:t>
      </w:r>
      <w:r w:rsidRPr="00F47B8E">
        <w:tab/>
      </w:r>
      <w:r w:rsidR="006327A1">
        <w:t>Mostly better</w:t>
      </w:r>
    </w:p>
    <w:p w:rsidR="00E073DB" w:rsidRDefault="00E073DB" w:rsidP="00E073DB">
      <w:pPr>
        <w:pStyle w:val="AnswerCategory"/>
      </w:pPr>
      <w:r>
        <w:t>2</w:t>
      </w:r>
      <w:r>
        <w:tab/>
      </w:r>
      <w:r w:rsidR="006327A1">
        <w:t>Mostly worse</w:t>
      </w:r>
    </w:p>
    <w:p w:rsidR="00E073DB" w:rsidRPr="00F47B8E" w:rsidRDefault="00E073DB" w:rsidP="00E073DB">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E073DB" w:rsidRDefault="00E073DB" w:rsidP="00E073DB">
      <w:pPr>
        <w:ind w:firstLine="720"/>
      </w:pPr>
      <w:r w:rsidRPr="00F47B8E">
        <w:t>9</w:t>
      </w:r>
      <w:r w:rsidRPr="00F47B8E">
        <w:tab/>
      </w:r>
      <w:r w:rsidRPr="00F47B8E">
        <w:rPr>
          <w:b/>
        </w:rPr>
        <w:t>(</w:t>
      </w:r>
      <w:r>
        <w:rPr>
          <w:b/>
          <w:bCs/>
        </w:rPr>
        <w:t>VOL.</w:t>
      </w:r>
      <w:r w:rsidRPr="00F47B8E">
        <w:rPr>
          <w:b/>
        </w:rPr>
        <w:t>)</w:t>
      </w:r>
      <w:r w:rsidRPr="00F47B8E">
        <w:t xml:space="preserve"> Refused</w:t>
      </w:r>
    </w:p>
    <w:p w:rsidR="00F24B7F" w:rsidRDefault="00F24B7F" w:rsidP="00E073DB">
      <w:pPr>
        <w:ind w:firstLine="720"/>
      </w:pPr>
    </w:p>
    <w:p w:rsidR="00F24B7F" w:rsidRPr="00F47B8E" w:rsidRDefault="00F24B7F" w:rsidP="00F24B7F">
      <w:pPr>
        <w:pStyle w:val="Filter"/>
      </w:pPr>
      <w:r w:rsidRPr="00F47B8E">
        <w:t xml:space="preserve">ASK </w:t>
      </w:r>
      <w:r w:rsidR="00356B2D">
        <w:t xml:space="preserve">ALL </w:t>
      </w:r>
      <w:r>
        <w:t>FORM</w:t>
      </w:r>
      <w:r w:rsidR="00356B2D">
        <w:t xml:space="preserve"> </w:t>
      </w:r>
      <w:r>
        <w:t>B</w:t>
      </w:r>
      <w:r w:rsidRPr="00F47B8E">
        <w:t>:</w:t>
      </w:r>
    </w:p>
    <w:p w:rsidR="00F24B7F" w:rsidRDefault="00BC0833" w:rsidP="00F24B7F">
      <w:pPr>
        <w:pStyle w:val="Question"/>
        <w:rPr>
          <w:rFonts w:cs="Tahoma"/>
        </w:rPr>
      </w:pPr>
      <w:r>
        <w:rPr>
          <w:rFonts w:cs="Tahoma"/>
          <w:sz w:val="18"/>
          <w:szCs w:val="18"/>
        </w:rPr>
        <w:t>PIAL1B</w:t>
      </w:r>
      <w:r w:rsidR="00F24B7F" w:rsidRPr="00F47B8E">
        <w:rPr>
          <w:rFonts w:cs="Tahoma"/>
        </w:rPr>
        <w:tab/>
      </w:r>
      <w:r w:rsidR="00F24B7F">
        <w:t>Now I have a few questions about the future. Some books and movies portray a future where technology causes environmental and social problems that make life worse for people. Others portray a future where technology</w:t>
      </w:r>
      <w:r w:rsidR="00F24B7F" w:rsidRPr="00F24B7F">
        <w:t xml:space="preserve"> </w:t>
      </w:r>
      <w:r w:rsidR="00F24B7F">
        <w:t>provides products and services that make life better for people. How about you? Over the long term, you think that technological changes will lead to a future where people’s lives are mostly worse or to a future where people’s lives are mostly better?</w:t>
      </w:r>
    </w:p>
    <w:p w:rsidR="00F24B7F" w:rsidRDefault="00F24B7F" w:rsidP="00F24B7F">
      <w:pPr>
        <w:pStyle w:val="AnswerCategory"/>
      </w:pPr>
      <w:r w:rsidRPr="00F47B8E">
        <w:t>1</w:t>
      </w:r>
      <w:r w:rsidRPr="00F47B8E">
        <w:tab/>
      </w:r>
      <w:r>
        <w:t>Mostly worse</w:t>
      </w:r>
    </w:p>
    <w:p w:rsidR="00F24B7F" w:rsidRDefault="00F24B7F" w:rsidP="00F24B7F">
      <w:pPr>
        <w:pStyle w:val="AnswerCategory"/>
      </w:pPr>
      <w:r>
        <w:t>2</w:t>
      </w:r>
      <w:r>
        <w:tab/>
        <w:t>Mostly better</w:t>
      </w:r>
    </w:p>
    <w:p w:rsidR="00F24B7F" w:rsidRPr="00F47B8E" w:rsidRDefault="00F24B7F" w:rsidP="00F24B7F">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F24B7F" w:rsidRDefault="00F24B7F" w:rsidP="00F24B7F">
      <w:pPr>
        <w:ind w:firstLine="720"/>
      </w:pPr>
      <w:r w:rsidRPr="00F47B8E">
        <w:t>9</w:t>
      </w:r>
      <w:r w:rsidRPr="00F47B8E">
        <w:tab/>
      </w:r>
      <w:r w:rsidRPr="00F47B8E">
        <w:rPr>
          <w:b/>
        </w:rPr>
        <w:t>(</w:t>
      </w:r>
      <w:r>
        <w:rPr>
          <w:b/>
          <w:bCs/>
        </w:rPr>
        <w:t>VOL.</w:t>
      </w:r>
      <w:r w:rsidRPr="00F47B8E">
        <w:rPr>
          <w:b/>
        </w:rPr>
        <w:t>)</w:t>
      </w:r>
      <w:r w:rsidRPr="00F47B8E">
        <w:t xml:space="preserve"> Refused</w:t>
      </w:r>
    </w:p>
    <w:p w:rsidR="0055623A" w:rsidRDefault="0055623A" w:rsidP="00E679AD">
      <w:pPr>
        <w:pStyle w:val="Filter"/>
      </w:pPr>
    </w:p>
    <w:p w:rsidR="00E679AD" w:rsidRPr="00F47B8E" w:rsidRDefault="00E679AD" w:rsidP="00E679AD">
      <w:pPr>
        <w:pStyle w:val="Filter"/>
      </w:pPr>
      <w:r w:rsidRPr="00F47B8E">
        <w:t xml:space="preserve">ASK </w:t>
      </w:r>
      <w:r w:rsidRPr="00BA2914">
        <w:t>ALL</w:t>
      </w:r>
      <w:r w:rsidRPr="00F47B8E">
        <w:t>:</w:t>
      </w:r>
    </w:p>
    <w:p w:rsidR="00E679AD" w:rsidRDefault="00BC0833" w:rsidP="00B66B85">
      <w:pPr>
        <w:pStyle w:val="Question"/>
        <w:rPr>
          <w:rFonts w:cs="Tahoma"/>
        </w:rPr>
      </w:pPr>
      <w:r>
        <w:rPr>
          <w:rFonts w:cs="Tahoma"/>
        </w:rPr>
        <w:t>PIAL2</w:t>
      </w:r>
      <w:r w:rsidR="00E679AD" w:rsidRPr="00F47B8E">
        <w:rPr>
          <w:rFonts w:cs="Tahoma"/>
        </w:rPr>
        <w:tab/>
      </w:r>
      <w:r w:rsidR="00B66B85" w:rsidRPr="00B66B85">
        <w:rPr>
          <w:rFonts w:cs="Tahoma"/>
        </w:rPr>
        <w:t xml:space="preserve">Now I’m going to read you a list of things that may or may not happen in the next </w:t>
      </w:r>
      <w:r w:rsidR="00B66B85">
        <w:rPr>
          <w:rFonts w:cs="Tahoma"/>
        </w:rPr>
        <w:t>5</w:t>
      </w:r>
      <w:r w:rsidR="00B66B85" w:rsidRPr="00B66B85">
        <w:rPr>
          <w:rFonts w:cs="Tahoma"/>
        </w:rPr>
        <w:t xml:space="preserve">0 years. Please tell me how likely you think it is that each will happen. First, </w:t>
      </w:r>
      <w:r w:rsidR="00B66B85">
        <w:rPr>
          <w:rFonts w:cs="Tahoma"/>
        </w:rPr>
        <w:t>h</w:t>
      </w:r>
      <w:r w:rsidR="00B66B85" w:rsidRPr="00B66B85">
        <w:rPr>
          <w:rFonts w:cs="Tahoma"/>
        </w:rPr>
        <w:t xml:space="preserve">ow likely do you think it is that </w:t>
      </w:r>
      <w:r w:rsidR="00B66B85" w:rsidRPr="00B66B85">
        <w:rPr>
          <w:rFonts w:cs="Tahoma"/>
          <w:b/>
        </w:rPr>
        <w:t>[INSERT ITEM; RANDOMIZE]</w:t>
      </w:r>
      <w:r w:rsidR="00B66B85" w:rsidRPr="00B66B85">
        <w:rPr>
          <w:rFonts w:cs="Tahoma"/>
        </w:rPr>
        <w:t>... do you think this will definitely happen, will probably happen, will probably NOT happen, or will definitely not happen? How about</w:t>
      </w:r>
      <w:r w:rsidR="006077C0">
        <w:rPr>
          <w:rFonts w:cs="Tahoma"/>
        </w:rPr>
        <w:t xml:space="preserve"> that</w:t>
      </w:r>
      <w:r w:rsidR="00B66B85" w:rsidRPr="00B66B85">
        <w:rPr>
          <w:rFonts w:cs="Tahoma"/>
        </w:rPr>
        <w:t xml:space="preserve"> </w:t>
      </w:r>
      <w:r w:rsidR="00B66B85" w:rsidRPr="00B66B85">
        <w:rPr>
          <w:rFonts w:cs="Tahoma"/>
          <w:b/>
        </w:rPr>
        <w:t>[</w:t>
      </w:r>
      <w:r w:rsidR="001C33E5">
        <w:rPr>
          <w:rFonts w:cs="Tahoma"/>
          <w:b/>
        </w:rPr>
        <w:t xml:space="preserve">INSERT </w:t>
      </w:r>
      <w:r w:rsidR="00B66B85" w:rsidRPr="00B66B85">
        <w:rPr>
          <w:rFonts w:cs="Tahoma"/>
          <w:b/>
        </w:rPr>
        <w:t>NEXT ITEM]</w:t>
      </w:r>
      <w:r w:rsidR="00B66B85">
        <w:rPr>
          <w:rFonts w:cs="Tahoma"/>
        </w:rPr>
        <w:t>?</w:t>
      </w:r>
      <w:r w:rsidR="00B66B85" w:rsidRPr="00B66B85">
        <w:rPr>
          <w:rFonts w:cs="Tahoma"/>
        </w:rPr>
        <w:t xml:space="preserve"> </w:t>
      </w:r>
      <w:r w:rsidR="00B66B85" w:rsidRPr="00B66B85">
        <w:rPr>
          <w:rFonts w:cs="Tahoma"/>
          <w:b/>
        </w:rPr>
        <w:t>[IF NECESSARY</w:t>
      </w:r>
      <w:r w:rsidR="00B66B85" w:rsidRPr="00B66B85">
        <w:rPr>
          <w:rFonts w:cs="Tahoma"/>
        </w:rPr>
        <w:t xml:space="preserve">: </w:t>
      </w:r>
      <w:r w:rsidR="001C33E5">
        <w:rPr>
          <w:rFonts w:cs="Tahoma"/>
        </w:rPr>
        <w:t>D</w:t>
      </w:r>
      <w:r w:rsidR="00B66B85" w:rsidRPr="00B66B85">
        <w:rPr>
          <w:rFonts w:cs="Tahoma"/>
        </w:rPr>
        <w:t xml:space="preserve">o you think this will definitely happen, will probably happen, will probably NOT happen, or will definitely not happen, in the next </w:t>
      </w:r>
      <w:r w:rsidR="00B66B85">
        <w:rPr>
          <w:rFonts w:cs="Tahoma"/>
        </w:rPr>
        <w:t>5</w:t>
      </w:r>
      <w:r w:rsidR="00B66B85" w:rsidRPr="00B66B85">
        <w:rPr>
          <w:rFonts w:cs="Tahoma"/>
        </w:rPr>
        <w:t>0 years?</w:t>
      </w:r>
      <w:r w:rsidR="00B66B85" w:rsidRPr="006077C0">
        <w:rPr>
          <w:rFonts w:cs="Tahoma"/>
          <w:b/>
        </w:rPr>
        <w:t>]</w:t>
      </w:r>
    </w:p>
    <w:p w:rsidR="00F73883" w:rsidRDefault="00F73883" w:rsidP="00F73883">
      <w:pPr>
        <w:pStyle w:val="QuestionItem"/>
      </w:pPr>
      <w:r>
        <w:t>a.</w:t>
      </w:r>
      <w:r>
        <w:tab/>
      </w:r>
      <w:r w:rsidR="00AB3B1F">
        <w:t xml:space="preserve">Computers will be as effective as people at creating important works of art such as </w:t>
      </w:r>
      <w:r>
        <w:t xml:space="preserve">music, </w:t>
      </w:r>
      <w:r w:rsidR="00AB3B1F">
        <w:t>novels</w:t>
      </w:r>
      <w:r>
        <w:t xml:space="preserve">, </w:t>
      </w:r>
      <w:r w:rsidR="00AB3B1F">
        <w:t xml:space="preserve">movies, </w:t>
      </w:r>
      <w:r w:rsidR="00727723">
        <w:t>or</w:t>
      </w:r>
      <w:r w:rsidR="00AB3B1F">
        <w:t xml:space="preserve"> paintings</w:t>
      </w:r>
    </w:p>
    <w:p w:rsidR="00F73883" w:rsidRDefault="00EA6DB9" w:rsidP="00F73883">
      <w:pPr>
        <w:pStyle w:val="QuestionItem"/>
      </w:pPr>
      <w:r>
        <w:t>b</w:t>
      </w:r>
      <w:r w:rsidR="00F73883">
        <w:t>.</w:t>
      </w:r>
      <w:r w:rsidR="00F73883">
        <w:tab/>
        <w:t>People in need of an organ transplant will have new organs custom made for them in a lab</w:t>
      </w:r>
    </w:p>
    <w:p w:rsidR="00F73883" w:rsidRDefault="00EA6DB9" w:rsidP="00F73883">
      <w:pPr>
        <w:pStyle w:val="QuestionItem"/>
      </w:pPr>
      <w:r>
        <w:t>c</w:t>
      </w:r>
      <w:r w:rsidR="00F73883">
        <w:t>.</w:t>
      </w:r>
      <w:r w:rsidR="00F73883">
        <w:tab/>
        <w:t>Humans will build colonies on another planet that can be lived in for long periods</w:t>
      </w:r>
    </w:p>
    <w:p w:rsidR="00AB3B1F" w:rsidRPr="008A5195" w:rsidRDefault="00EA6DB9" w:rsidP="00AB3B1F">
      <w:pPr>
        <w:pStyle w:val="QuestionItem"/>
      </w:pPr>
      <w:r w:rsidRPr="008A5195">
        <w:t>d</w:t>
      </w:r>
      <w:r w:rsidR="00AB3B1F" w:rsidRPr="008A5195">
        <w:t>.</w:t>
      </w:r>
      <w:r w:rsidR="00AB3B1F" w:rsidRPr="008A5195">
        <w:tab/>
        <w:t>Humans will be able to control the weather</w:t>
      </w:r>
    </w:p>
    <w:p w:rsidR="00EA6DB9" w:rsidRPr="008A5195" w:rsidRDefault="00EA6DB9" w:rsidP="00EA6DB9">
      <w:pPr>
        <w:pStyle w:val="QuestionItem"/>
      </w:pPr>
      <w:r w:rsidRPr="008A5195">
        <w:t>e.</w:t>
      </w:r>
      <w:r w:rsidRPr="008A5195">
        <w:tab/>
        <w:t>Scientists will have developed a way to teleport objects – that is, moving objects from one location to another without physically touching them</w:t>
      </w:r>
    </w:p>
    <w:p w:rsidR="00E679AD" w:rsidRPr="00F47B8E" w:rsidRDefault="00E679AD" w:rsidP="00E679AD">
      <w:pPr>
        <w:pStyle w:val="Categories"/>
      </w:pPr>
      <w:r w:rsidRPr="00F47B8E">
        <w:t>CATEGORIES</w:t>
      </w:r>
    </w:p>
    <w:p w:rsidR="00E679AD" w:rsidRDefault="00E679AD" w:rsidP="00E679AD">
      <w:pPr>
        <w:pStyle w:val="AnswerCategory"/>
      </w:pPr>
      <w:r w:rsidRPr="00F47B8E">
        <w:lastRenderedPageBreak/>
        <w:t>1</w:t>
      </w:r>
      <w:r w:rsidRPr="00F47B8E">
        <w:tab/>
      </w:r>
      <w:r w:rsidR="0008468F">
        <w:t>D</w:t>
      </w:r>
      <w:r w:rsidR="00F552CC">
        <w:t>efinitely happen</w:t>
      </w:r>
    </w:p>
    <w:p w:rsidR="00F552CC" w:rsidRDefault="00F552CC" w:rsidP="00E679AD">
      <w:pPr>
        <w:pStyle w:val="AnswerCategory"/>
      </w:pPr>
      <w:r>
        <w:t>2</w:t>
      </w:r>
      <w:r>
        <w:tab/>
      </w:r>
      <w:r w:rsidR="0008468F">
        <w:t>P</w:t>
      </w:r>
      <w:r>
        <w:t>robably happen</w:t>
      </w:r>
    </w:p>
    <w:p w:rsidR="00F552CC" w:rsidRPr="00F47B8E" w:rsidRDefault="00F552CC" w:rsidP="00E679AD">
      <w:pPr>
        <w:pStyle w:val="AnswerCategory"/>
      </w:pPr>
      <w:r>
        <w:t>3</w:t>
      </w:r>
      <w:r>
        <w:tab/>
      </w:r>
      <w:r w:rsidR="0008468F">
        <w:t>P</w:t>
      </w:r>
      <w:r>
        <w:t>robably NOT happen</w:t>
      </w:r>
    </w:p>
    <w:p w:rsidR="00E679AD" w:rsidRPr="00F47B8E" w:rsidRDefault="00F552CC" w:rsidP="00E679AD">
      <w:pPr>
        <w:pStyle w:val="AnswerCategory"/>
      </w:pPr>
      <w:r>
        <w:t>4</w:t>
      </w:r>
      <w:r w:rsidR="00E679AD" w:rsidRPr="00F47B8E">
        <w:tab/>
      </w:r>
      <w:r w:rsidR="0008468F">
        <w:t>D</w:t>
      </w:r>
      <w:r>
        <w:t xml:space="preserve">efinitely </w:t>
      </w:r>
      <w:r w:rsidR="0008468F">
        <w:t xml:space="preserve">NOT </w:t>
      </w:r>
      <w:r>
        <w:t>happen</w:t>
      </w:r>
    </w:p>
    <w:p w:rsidR="006077C0" w:rsidRPr="00F47B8E" w:rsidRDefault="006077C0" w:rsidP="006077C0">
      <w:pPr>
        <w:pStyle w:val="AnswerCategory"/>
      </w:pPr>
      <w:r>
        <w:t>5</w:t>
      </w:r>
      <w:r w:rsidRPr="00F47B8E">
        <w:tab/>
      </w:r>
      <w:r w:rsidRPr="00F47B8E">
        <w:rPr>
          <w:b/>
          <w:bCs/>
        </w:rPr>
        <w:t>(</w:t>
      </w:r>
      <w:r>
        <w:rPr>
          <w:b/>
          <w:bCs/>
        </w:rPr>
        <w:t>VOL.</w:t>
      </w:r>
      <w:r w:rsidRPr="00F47B8E">
        <w:rPr>
          <w:b/>
          <w:bCs/>
        </w:rPr>
        <w:t>)</w:t>
      </w:r>
      <w:r w:rsidRPr="00F47B8E">
        <w:t xml:space="preserve"> </w:t>
      </w:r>
      <w:r>
        <w:t>Already happened</w:t>
      </w:r>
    </w:p>
    <w:p w:rsidR="00E679AD" w:rsidRPr="00F47B8E" w:rsidRDefault="00E679AD" w:rsidP="00E679AD">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E008DF" w:rsidRDefault="00E679AD" w:rsidP="00E073DB">
      <w:pPr>
        <w:pStyle w:val="AnswerCategory"/>
      </w:pPr>
      <w:r w:rsidRPr="00F47B8E">
        <w:t>9</w:t>
      </w:r>
      <w:r w:rsidRPr="00F47B8E">
        <w:tab/>
      </w:r>
      <w:r w:rsidRPr="00F47B8E">
        <w:rPr>
          <w:b/>
        </w:rPr>
        <w:t>(</w:t>
      </w:r>
      <w:r>
        <w:rPr>
          <w:b/>
          <w:bCs/>
        </w:rPr>
        <w:t>VOL.</w:t>
      </w:r>
      <w:r w:rsidRPr="00F47B8E">
        <w:rPr>
          <w:b/>
        </w:rPr>
        <w:t>)</w:t>
      </w:r>
      <w:r w:rsidRPr="00F47B8E">
        <w:t xml:space="preserve"> Refused</w:t>
      </w:r>
    </w:p>
    <w:p w:rsidR="0055623A" w:rsidRDefault="0055623A" w:rsidP="00F552CC">
      <w:pPr>
        <w:pStyle w:val="Filter"/>
      </w:pPr>
    </w:p>
    <w:p w:rsidR="00F552CC" w:rsidRPr="00F47B8E" w:rsidRDefault="00F552CC" w:rsidP="00F552CC">
      <w:pPr>
        <w:pStyle w:val="Filter"/>
      </w:pPr>
      <w:r w:rsidRPr="00F47B8E">
        <w:t xml:space="preserve">ASK </w:t>
      </w:r>
      <w:r w:rsidRPr="00BA2914">
        <w:t>ALL</w:t>
      </w:r>
      <w:r w:rsidRPr="00F47B8E">
        <w:t>:</w:t>
      </w:r>
    </w:p>
    <w:p w:rsidR="00F552CC" w:rsidRDefault="00BC0833" w:rsidP="00F552CC">
      <w:pPr>
        <w:pStyle w:val="Question"/>
        <w:rPr>
          <w:rFonts w:cs="Tahoma"/>
        </w:rPr>
      </w:pPr>
      <w:r>
        <w:rPr>
          <w:rFonts w:cs="Tahoma"/>
        </w:rPr>
        <w:t>PIAL3</w:t>
      </w:r>
      <w:r w:rsidR="00F552CC" w:rsidRPr="00F47B8E">
        <w:rPr>
          <w:rFonts w:cs="Tahoma"/>
        </w:rPr>
        <w:tab/>
      </w:r>
      <w:r w:rsidR="00F552CC">
        <w:rPr>
          <w:rFonts w:cs="Tahoma"/>
        </w:rPr>
        <w:t xml:space="preserve">Next, here are some other </w:t>
      </w:r>
      <w:r w:rsidR="00B66B85">
        <w:rPr>
          <w:rFonts w:cs="Tahoma"/>
        </w:rPr>
        <w:t xml:space="preserve">things </w:t>
      </w:r>
      <w:r w:rsidR="00F552CC">
        <w:rPr>
          <w:rFonts w:cs="Tahoma"/>
        </w:rPr>
        <w:t>that might happen in the next 50 years. For each, tell me if you think it would be a change for the better or a change for the worse if this happens</w:t>
      </w:r>
      <w:r w:rsidR="006077C0">
        <w:rPr>
          <w:rFonts w:cs="Tahoma"/>
        </w:rPr>
        <w:t>.</w:t>
      </w:r>
      <w:r w:rsidR="004757D7">
        <w:rPr>
          <w:rFonts w:cs="Tahoma"/>
        </w:rPr>
        <w:t xml:space="preserve"> </w:t>
      </w:r>
      <w:r w:rsidR="004757D7" w:rsidRPr="00B66B85">
        <w:rPr>
          <w:rFonts w:cs="Tahoma"/>
        </w:rPr>
        <w:t xml:space="preserve">How about </w:t>
      </w:r>
      <w:r w:rsidR="004757D7" w:rsidRPr="00B66B85">
        <w:rPr>
          <w:rFonts w:cs="Tahoma"/>
          <w:b/>
        </w:rPr>
        <w:t>[</w:t>
      </w:r>
      <w:r w:rsidR="006077C0" w:rsidRPr="00F47B8E">
        <w:rPr>
          <w:rFonts w:cs="Tahoma"/>
          <w:b/>
        </w:rPr>
        <w:t>INSERT</w:t>
      </w:r>
      <w:r w:rsidR="006077C0">
        <w:rPr>
          <w:rFonts w:cs="Tahoma"/>
          <w:b/>
        </w:rPr>
        <w:t xml:space="preserve"> ITEMS; RANDOMIZE</w:t>
      </w:r>
      <w:r w:rsidR="004757D7" w:rsidRPr="00B66B85">
        <w:rPr>
          <w:rFonts w:cs="Tahoma"/>
          <w:b/>
        </w:rPr>
        <w:t>]</w:t>
      </w:r>
      <w:r w:rsidR="004757D7">
        <w:rPr>
          <w:rFonts w:cs="Tahoma"/>
        </w:rPr>
        <w:t>?</w:t>
      </w:r>
      <w:r w:rsidR="004757D7" w:rsidRPr="00B66B85">
        <w:rPr>
          <w:rFonts w:cs="Tahoma"/>
        </w:rPr>
        <w:t xml:space="preserve"> </w:t>
      </w:r>
      <w:r w:rsidR="004757D7" w:rsidRPr="00B66B85">
        <w:rPr>
          <w:rFonts w:cs="Tahoma"/>
          <w:b/>
        </w:rPr>
        <w:t>[</w:t>
      </w:r>
      <w:r w:rsidR="006077C0">
        <w:rPr>
          <w:rFonts w:cs="Tahoma"/>
          <w:b/>
        </w:rPr>
        <w:t xml:space="preserve">READ FOR FIRST ITEM, THEN </w:t>
      </w:r>
      <w:r w:rsidR="004757D7" w:rsidRPr="00B66B85">
        <w:rPr>
          <w:rFonts w:cs="Tahoma"/>
          <w:b/>
        </w:rPr>
        <w:t>IF NECESSARY</w:t>
      </w:r>
      <w:r w:rsidR="004757D7" w:rsidRPr="00B66B85">
        <w:rPr>
          <w:rFonts w:cs="Tahoma"/>
        </w:rPr>
        <w:t xml:space="preserve">: </w:t>
      </w:r>
      <w:r w:rsidR="006077C0">
        <w:rPr>
          <w:rFonts w:cs="Tahoma"/>
        </w:rPr>
        <w:t>D</w:t>
      </w:r>
      <w:r w:rsidR="006077C0" w:rsidRPr="00B66B85">
        <w:rPr>
          <w:rFonts w:cs="Tahoma"/>
        </w:rPr>
        <w:t xml:space="preserve">o </w:t>
      </w:r>
      <w:r w:rsidR="004757D7" w:rsidRPr="00B66B85">
        <w:rPr>
          <w:rFonts w:cs="Tahoma"/>
        </w:rPr>
        <w:t xml:space="preserve">you think </w:t>
      </w:r>
      <w:r w:rsidR="004757D7">
        <w:rPr>
          <w:rFonts w:cs="Tahoma"/>
        </w:rPr>
        <w:t>it will be a change for the better or a change for the worse if this happens</w:t>
      </w:r>
      <w:r w:rsidR="004757D7" w:rsidRPr="00B66B85">
        <w:rPr>
          <w:rFonts w:cs="Tahoma"/>
        </w:rPr>
        <w:t>?</w:t>
      </w:r>
      <w:r w:rsidR="004757D7" w:rsidRPr="006077C0">
        <w:rPr>
          <w:rFonts w:cs="Tahoma"/>
          <w:b/>
        </w:rPr>
        <w:t>]</w:t>
      </w:r>
    </w:p>
    <w:p w:rsidR="00E073DB" w:rsidRPr="00F552CC" w:rsidRDefault="00F552CC" w:rsidP="00E073DB">
      <w:pPr>
        <w:pStyle w:val="QuestionItem"/>
      </w:pPr>
      <w:r w:rsidRPr="00F47B8E">
        <w:t>a.</w:t>
      </w:r>
      <w:r w:rsidRPr="00F47B8E">
        <w:tab/>
      </w:r>
      <w:r w:rsidR="00E073DB">
        <w:t xml:space="preserve">If lifelike robots become the primary caregivers for </w:t>
      </w:r>
      <w:r w:rsidR="00DD03D2">
        <w:t xml:space="preserve">the </w:t>
      </w:r>
      <w:r w:rsidR="00E073DB">
        <w:t>elderly and people</w:t>
      </w:r>
      <w:r w:rsidR="008C3BF6">
        <w:t xml:space="preserve"> in poor health</w:t>
      </w:r>
    </w:p>
    <w:p w:rsidR="00D00C84" w:rsidRDefault="006077C0" w:rsidP="00F552CC">
      <w:pPr>
        <w:pStyle w:val="QuestionItem"/>
      </w:pPr>
      <w:r>
        <w:t>b</w:t>
      </w:r>
      <w:r w:rsidR="00D00C84">
        <w:t>.</w:t>
      </w:r>
      <w:r w:rsidR="00D00C84">
        <w:tab/>
        <w:t xml:space="preserve">If </w:t>
      </w:r>
      <w:r w:rsidR="00E073DB">
        <w:t xml:space="preserve">personal and commercial drones are given permission to fly through most </w:t>
      </w:r>
      <w:r w:rsidR="00D00C84">
        <w:t>U.S. airspace</w:t>
      </w:r>
    </w:p>
    <w:p w:rsidR="00AB4280" w:rsidRPr="00AB4280" w:rsidRDefault="00AB4280" w:rsidP="00AB4280">
      <w:pPr>
        <w:pStyle w:val="QuestionItem"/>
      </w:pPr>
      <w:r w:rsidRPr="00AB4280">
        <w:t>c.</w:t>
      </w:r>
      <w:r w:rsidRPr="00AB4280">
        <w:tab/>
        <w:t>If most people wear implants or other devices that constantly show them information about the world around them</w:t>
      </w:r>
    </w:p>
    <w:p w:rsidR="00D00C84" w:rsidRPr="008A5195" w:rsidRDefault="00AB4280" w:rsidP="00F552CC">
      <w:pPr>
        <w:pStyle w:val="QuestionItem"/>
      </w:pPr>
      <w:r w:rsidRPr="008A5195">
        <w:t>d</w:t>
      </w:r>
      <w:r w:rsidR="00D00C84" w:rsidRPr="008A5195">
        <w:t>.</w:t>
      </w:r>
      <w:r w:rsidR="00D00C84" w:rsidRPr="008A5195">
        <w:tab/>
      </w:r>
      <w:r w:rsidR="00E073DB" w:rsidRPr="008A5195">
        <w:t xml:space="preserve">If </w:t>
      </w:r>
      <w:r w:rsidR="00DB0D16">
        <w:t xml:space="preserve">prospective </w:t>
      </w:r>
      <w:r w:rsidR="00E073DB" w:rsidRPr="008A5195">
        <w:t xml:space="preserve">parents </w:t>
      </w:r>
      <w:r w:rsidR="00BD46C0" w:rsidRPr="008A5195">
        <w:t xml:space="preserve">can </w:t>
      </w:r>
      <w:r w:rsidR="00E073DB" w:rsidRPr="008A5195">
        <w:t>alter the DNA of their children to produce smarter, healthier</w:t>
      </w:r>
      <w:r w:rsidR="00DB0D16">
        <w:t>, or more athletic</w:t>
      </w:r>
      <w:r w:rsidR="00E073DB" w:rsidRPr="008A5195">
        <w:t xml:space="preserve"> offspring</w:t>
      </w:r>
    </w:p>
    <w:p w:rsidR="00F552CC" w:rsidRPr="00F47B8E" w:rsidRDefault="00F552CC" w:rsidP="00F552CC">
      <w:pPr>
        <w:pStyle w:val="Categories"/>
      </w:pPr>
      <w:r w:rsidRPr="00F47B8E">
        <w:t>CATEGORIES</w:t>
      </w:r>
    </w:p>
    <w:p w:rsidR="00F552CC" w:rsidRDefault="00F552CC" w:rsidP="00F552CC">
      <w:pPr>
        <w:pStyle w:val="AnswerCategory"/>
      </w:pPr>
      <w:r w:rsidRPr="00F47B8E">
        <w:t>1</w:t>
      </w:r>
      <w:r w:rsidRPr="00F47B8E">
        <w:tab/>
      </w:r>
      <w:r>
        <w:t>Change for the better</w:t>
      </w:r>
    </w:p>
    <w:p w:rsidR="00F552CC" w:rsidRDefault="00F552CC" w:rsidP="00F552CC">
      <w:pPr>
        <w:pStyle w:val="AnswerCategory"/>
      </w:pPr>
      <w:r>
        <w:t>2</w:t>
      </w:r>
      <w:r>
        <w:tab/>
        <w:t>Change for the worse</w:t>
      </w:r>
    </w:p>
    <w:p w:rsidR="00F552CC" w:rsidRDefault="00F552CC" w:rsidP="00F552CC">
      <w:pPr>
        <w:pStyle w:val="AnswerCategory"/>
      </w:pPr>
      <w:r>
        <w:t>3</w:t>
      </w:r>
      <w:r>
        <w:tab/>
      </w:r>
      <w:r w:rsidRPr="00F552CC">
        <w:rPr>
          <w:b/>
        </w:rPr>
        <w:t>(VOL.)</w:t>
      </w:r>
      <w:r>
        <w:t xml:space="preserve"> Both good and bad</w:t>
      </w:r>
    </w:p>
    <w:p w:rsidR="00F552CC" w:rsidRPr="00F47B8E" w:rsidRDefault="00F552CC" w:rsidP="00F552CC">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F552CC" w:rsidRPr="00F47B8E" w:rsidRDefault="00F552CC" w:rsidP="00F552CC">
      <w:pPr>
        <w:pStyle w:val="AnswerCategory"/>
      </w:pPr>
      <w:r w:rsidRPr="00F47B8E">
        <w:t>9</w:t>
      </w:r>
      <w:r w:rsidRPr="00F47B8E">
        <w:tab/>
      </w:r>
      <w:r w:rsidRPr="00F47B8E">
        <w:rPr>
          <w:b/>
        </w:rPr>
        <w:t>(</w:t>
      </w:r>
      <w:r>
        <w:rPr>
          <w:b/>
          <w:bCs/>
        </w:rPr>
        <w:t>VOL.</w:t>
      </w:r>
      <w:r w:rsidRPr="00F47B8E">
        <w:rPr>
          <w:b/>
        </w:rPr>
        <w:t>)</w:t>
      </w:r>
      <w:r w:rsidRPr="00F47B8E">
        <w:t xml:space="preserve"> Refused</w:t>
      </w:r>
    </w:p>
    <w:p w:rsidR="00F552CC" w:rsidRDefault="00F552CC"/>
    <w:p w:rsidR="00F73883" w:rsidRPr="00F47B8E" w:rsidRDefault="00F73883" w:rsidP="00F73883">
      <w:pPr>
        <w:pStyle w:val="Filter"/>
      </w:pPr>
      <w:r w:rsidRPr="00F47B8E">
        <w:t xml:space="preserve">ASK </w:t>
      </w:r>
      <w:r w:rsidRPr="00BA2914">
        <w:t>ALL</w:t>
      </w:r>
      <w:r w:rsidRPr="00F47B8E">
        <w:t>:</w:t>
      </w:r>
    </w:p>
    <w:p w:rsidR="00F73883" w:rsidRDefault="004E1352" w:rsidP="00F73883">
      <w:pPr>
        <w:pStyle w:val="Question"/>
        <w:rPr>
          <w:rFonts w:cs="Tahoma"/>
        </w:rPr>
      </w:pPr>
      <w:r>
        <w:rPr>
          <w:rFonts w:cs="Tahoma"/>
        </w:rPr>
        <w:t>PIAL4</w:t>
      </w:r>
      <w:r w:rsidR="00F73883" w:rsidRPr="00F47B8E">
        <w:rPr>
          <w:rFonts w:cs="Tahoma"/>
        </w:rPr>
        <w:tab/>
      </w:r>
      <w:r w:rsidR="00F73883">
        <w:rPr>
          <w:rFonts w:cs="Tahoma"/>
        </w:rPr>
        <w:t xml:space="preserve">Next, here are some things that </w:t>
      </w:r>
      <w:r w:rsidR="006327A1">
        <w:rPr>
          <w:rFonts w:cs="Tahoma"/>
        </w:rPr>
        <w:t xml:space="preserve">people </w:t>
      </w:r>
      <w:r w:rsidR="00F73883">
        <w:rPr>
          <w:rFonts w:cs="Tahoma"/>
        </w:rPr>
        <w:t xml:space="preserve">might </w:t>
      </w:r>
      <w:r w:rsidR="006327A1">
        <w:rPr>
          <w:rFonts w:cs="Tahoma"/>
        </w:rPr>
        <w:t xml:space="preserve">be able to do </w:t>
      </w:r>
      <w:r w:rsidR="00F73883">
        <w:rPr>
          <w:rFonts w:cs="Tahoma"/>
        </w:rPr>
        <w:t>in the next 50 years. For each, tell me</w:t>
      </w:r>
      <w:r w:rsidR="001C33E5">
        <w:rPr>
          <w:rFonts w:cs="Tahoma"/>
        </w:rPr>
        <w:t>,</w:t>
      </w:r>
      <w:r w:rsidR="00F73883">
        <w:rPr>
          <w:rFonts w:cs="Tahoma"/>
        </w:rPr>
        <w:t xml:space="preserve"> if </w:t>
      </w:r>
      <w:r w:rsidR="00D231DE">
        <w:rPr>
          <w:rFonts w:cs="Tahoma"/>
        </w:rPr>
        <w:t xml:space="preserve">this were possible, would </w:t>
      </w:r>
      <w:r w:rsidR="006327A1">
        <w:rPr>
          <w:rFonts w:cs="Tahoma"/>
        </w:rPr>
        <w:t xml:space="preserve">YOU PERSONALLY </w:t>
      </w:r>
      <w:r w:rsidR="00F73883">
        <w:rPr>
          <w:rFonts w:cs="Tahoma"/>
        </w:rPr>
        <w:t>do this</w:t>
      </w:r>
      <w:r w:rsidR="00F73883" w:rsidRPr="00F47B8E">
        <w:rPr>
          <w:rFonts w:cs="Tahoma"/>
        </w:rPr>
        <w:t>.</w:t>
      </w:r>
      <w:r w:rsidR="00F73883" w:rsidRPr="00F47B8E">
        <w:rPr>
          <w:rFonts w:cs="Tahoma"/>
          <w:b/>
        </w:rPr>
        <w:t xml:space="preserve"> </w:t>
      </w:r>
      <w:r w:rsidR="008C3BF6" w:rsidRPr="001C33E5">
        <w:rPr>
          <w:rFonts w:cs="Tahoma"/>
        </w:rPr>
        <w:t>(</w:t>
      </w:r>
      <w:r w:rsidR="006327A1" w:rsidRPr="006327A1">
        <w:rPr>
          <w:rFonts w:cs="Tahoma"/>
        </w:rPr>
        <w:t>First,</w:t>
      </w:r>
      <w:r w:rsidR="008C3BF6">
        <w:rPr>
          <w:rFonts w:cs="Tahoma"/>
        </w:rPr>
        <w:t>)</w:t>
      </w:r>
      <w:r w:rsidR="006327A1" w:rsidRPr="006327A1">
        <w:rPr>
          <w:rFonts w:cs="Tahoma"/>
        </w:rPr>
        <w:t xml:space="preserve"> </w:t>
      </w:r>
      <w:r w:rsidR="008C3BF6">
        <w:rPr>
          <w:rFonts w:cs="Tahoma"/>
        </w:rPr>
        <w:t>W</w:t>
      </w:r>
      <w:r w:rsidR="008C3BF6" w:rsidRPr="006327A1">
        <w:rPr>
          <w:rFonts w:cs="Tahoma"/>
        </w:rPr>
        <w:t xml:space="preserve">ould </w:t>
      </w:r>
      <w:r w:rsidR="006327A1" w:rsidRPr="006327A1">
        <w:rPr>
          <w:rFonts w:cs="Tahoma"/>
        </w:rPr>
        <w:t>you</w:t>
      </w:r>
      <w:r w:rsidR="006327A1">
        <w:rPr>
          <w:rFonts w:cs="Tahoma"/>
          <w:b/>
        </w:rPr>
        <w:t xml:space="preserve"> </w:t>
      </w:r>
      <w:r w:rsidR="00F73883" w:rsidRPr="00F47B8E">
        <w:rPr>
          <w:rFonts w:cs="Tahoma"/>
          <w:b/>
        </w:rPr>
        <w:t>[INSERT</w:t>
      </w:r>
      <w:r w:rsidR="008C3BF6">
        <w:rPr>
          <w:rFonts w:cs="Tahoma"/>
          <w:b/>
        </w:rPr>
        <w:t xml:space="preserve"> ITEMS;</w:t>
      </w:r>
      <w:r w:rsidR="00F73883">
        <w:rPr>
          <w:rFonts w:cs="Tahoma"/>
          <w:b/>
        </w:rPr>
        <w:t xml:space="preserve"> RANDOMIZE</w:t>
      </w:r>
      <w:r w:rsidR="00F73883" w:rsidRPr="00F47B8E">
        <w:rPr>
          <w:rFonts w:cs="Tahoma"/>
          <w:b/>
        </w:rPr>
        <w:t>]</w:t>
      </w:r>
      <w:r w:rsidR="00F73883" w:rsidRPr="00F47B8E">
        <w:rPr>
          <w:rFonts w:cs="Tahoma"/>
        </w:rPr>
        <w:t>?</w:t>
      </w:r>
      <w:r w:rsidR="00F73883">
        <w:rPr>
          <w:rFonts w:cs="Tahoma"/>
        </w:rPr>
        <w:t xml:space="preserve"> </w:t>
      </w:r>
      <w:r w:rsidR="00F73883" w:rsidRPr="00B66B85">
        <w:rPr>
          <w:rFonts w:cs="Tahoma"/>
          <w:b/>
        </w:rPr>
        <w:t>[</w:t>
      </w:r>
      <w:r w:rsidR="008C3BF6">
        <w:rPr>
          <w:rFonts w:cs="Tahoma"/>
          <w:b/>
        </w:rPr>
        <w:t xml:space="preserve">READ </w:t>
      </w:r>
      <w:r w:rsidR="00F73883" w:rsidRPr="00B66B85">
        <w:rPr>
          <w:rFonts w:cs="Tahoma"/>
          <w:b/>
        </w:rPr>
        <w:t>IF NECESSARY</w:t>
      </w:r>
      <w:r w:rsidR="00F73883" w:rsidRPr="00B66B85">
        <w:rPr>
          <w:rFonts w:cs="Tahoma"/>
        </w:rPr>
        <w:t xml:space="preserve">: </w:t>
      </w:r>
      <w:r w:rsidR="008C3BF6">
        <w:rPr>
          <w:rFonts w:cs="Tahoma"/>
        </w:rPr>
        <w:t>Would you, PERSONALLY, do this, or not</w:t>
      </w:r>
      <w:r w:rsidR="00F73883" w:rsidRPr="00B66B85">
        <w:rPr>
          <w:rFonts w:cs="Tahoma"/>
        </w:rPr>
        <w:t>?</w:t>
      </w:r>
      <w:r w:rsidR="00F73883" w:rsidRPr="006077C0">
        <w:rPr>
          <w:rFonts w:cs="Tahoma"/>
          <w:b/>
        </w:rPr>
        <w:t>]</w:t>
      </w:r>
    </w:p>
    <w:p w:rsidR="00F73883" w:rsidRPr="00F552CC" w:rsidRDefault="00F73883" w:rsidP="00F73883">
      <w:pPr>
        <w:pStyle w:val="QuestionItem"/>
      </w:pPr>
      <w:r w:rsidRPr="00F47B8E">
        <w:t>a.</w:t>
      </w:r>
      <w:r w:rsidRPr="00F47B8E">
        <w:tab/>
      </w:r>
      <w:r>
        <w:t>Eat meat that was grown in a lab</w:t>
      </w:r>
    </w:p>
    <w:p w:rsidR="00F73883" w:rsidRDefault="00F73883" w:rsidP="00F73883">
      <w:pPr>
        <w:pStyle w:val="QuestionItem"/>
      </w:pPr>
      <w:r>
        <w:t>b.</w:t>
      </w:r>
      <w:r>
        <w:tab/>
        <w:t xml:space="preserve">Ride in a </w:t>
      </w:r>
      <w:r w:rsidR="006327A1">
        <w:t xml:space="preserve">driverless </w:t>
      </w:r>
      <w:r>
        <w:t>car</w:t>
      </w:r>
    </w:p>
    <w:p w:rsidR="00F73883" w:rsidRDefault="00F73883" w:rsidP="00F73883">
      <w:pPr>
        <w:pStyle w:val="QuestionItem"/>
      </w:pPr>
      <w:r>
        <w:t>c.</w:t>
      </w:r>
      <w:r>
        <w:tab/>
        <w:t>Get a brain implant to improve your memory or mental capacity</w:t>
      </w:r>
    </w:p>
    <w:p w:rsidR="00F73883" w:rsidRPr="00F47B8E" w:rsidRDefault="00F73883" w:rsidP="00F73883">
      <w:pPr>
        <w:pStyle w:val="Categories"/>
      </w:pPr>
      <w:r w:rsidRPr="00F47B8E">
        <w:t>CATEGORIES</w:t>
      </w:r>
    </w:p>
    <w:p w:rsidR="00F73883" w:rsidRDefault="00F73883" w:rsidP="00F73883">
      <w:pPr>
        <w:pStyle w:val="AnswerCategory"/>
      </w:pPr>
      <w:r w:rsidRPr="00F47B8E">
        <w:t>1</w:t>
      </w:r>
      <w:r w:rsidRPr="00F47B8E">
        <w:tab/>
      </w:r>
      <w:r w:rsidR="008C3BF6">
        <w:t xml:space="preserve">Yes, would </w:t>
      </w:r>
      <w:r>
        <w:t>do this</w:t>
      </w:r>
    </w:p>
    <w:p w:rsidR="00F73883" w:rsidRDefault="00F73883" w:rsidP="00F73883">
      <w:pPr>
        <w:pStyle w:val="AnswerCategory"/>
      </w:pPr>
      <w:r>
        <w:t>2</w:t>
      </w:r>
      <w:r>
        <w:tab/>
      </w:r>
      <w:r w:rsidR="008C3BF6">
        <w:t xml:space="preserve">No, would </w:t>
      </w:r>
      <w:r>
        <w:t>not do this</w:t>
      </w:r>
    </w:p>
    <w:p w:rsidR="00F73883" w:rsidRPr="00F47B8E" w:rsidRDefault="00F73883" w:rsidP="00F73883">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F73883" w:rsidRDefault="00F73883" w:rsidP="00E7363F">
      <w:pPr>
        <w:pStyle w:val="AnswerCategory"/>
      </w:pPr>
      <w:r w:rsidRPr="00F47B8E">
        <w:t>9</w:t>
      </w:r>
      <w:r w:rsidRPr="00F47B8E">
        <w:tab/>
      </w:r>
      <w:r w:rsidRPr="00F47B8E">
        <w:rPr>
          <w:b/>
        </w:rPr>
        <w:t>(</w:t>
      </w:r>
      <w:r>
        <w:rPr>
          <w:b/>
          <w:bCs/>
        </w:rPr>
        <w:t>VOL.</w:t>
      </w:r>
      <w:r w:rsidRPr="00F47B8E">
        <w:rPr>
          <w:b/>
        </w:rPr>
        <w:t>)</w:t>
      </w:r>
      <w:r w:rsidRPr="00F47B8E">
        <w:t xml:space="preserve"> Refused</w:t>
      </w:r>
    </w:p>
    <w:p w:rsidR="00F73883" w:rsidRDefault="00F73883"/>
    <w:p w:rsidR="00446445" w:rsidRPr="00446445" w:rsidRDefault="00446445">
      <w:pPr>
        <w:rPr>
          <w:b/>
        </w:rPr>
      </w:pPr>
      <w:r w:rsidRPr="00446445">
        <w:rPr>
          <w:b/>
        </w:rPr>
        <w:t xml:space="preserve">[PROGRAMMER: </w:t>
      </w:r>
      <w:r>
        <w:rPr>
          <w:b/>
        </w:rPr>
        <w:t xml:space="preserve">SET PROGRAM TO </w:t>
      </w:r>
      <w:r w:rsidRPr="00446445">
        <w:rPr>
          <w:b/>
        </w:rPr>
        <w:t>RECORD ALL RESPONSES TO PIAL5]</w:t>
      </w:r>
    </w:p>
    <w:p w:rsidR="009E0FD8" w:rsidRPr="00F47B8E" w:rsidRDefault="009E0FD8" w:rsidP="009E0FD8">
      <w:pPr>
        <w:pStyle w:val="Filter"/>
      </w:pPr>
      <w:r w:rsidRPr="00F47B8E">
        <w:lastRenderedPageBreak/>
        <w:t xml:space="preserve">ASK </w:t>
      </w:r>
      <w:r w:rsidRPr="00BA2914">
        <w:t>ALL</w:t>
      </w:r>
      <w:r w:rsidRPr="00F47B8E">
        <w:t>:</w:t>
      </w:r>
    </w:p>
    <w:p w:rsidR="00F73883" w:rsidRPr="004A3293" w:rsidRDefault="004E1352" w:rsidP="00F73883">
      <w:pPr>
        <w:pStyle w:val="Question"/>
      </w:pPr>
      <w:r>
        <w:t>PIAL5</w:t>
      </w:r>
      <w:r w:rsidR="00F73883" w:rsidRPr="004A3293">
        <w:tab/>
      </w:r>
      <w:r w:rsidR="00E22ADA">
        <w:t>S</w:t>
      </w:r>
      <w:r w:rsidR="00F73883">
        <w:t>cience fiction writers have always imagined new inventions that change the world of the future. How about you</w:t>
      </w:r>
      <w:r w:rsidR="00F73883" w:rsidRPr="004A3293">
        <w:t xml:space="preserve">? </w:t>
      </w:r>
      <w:r w:rsidR="00F73883">
        <w:t xml:space="preserve">If there was one futuristic invention that you could own, what would it be? </w:t>
      </w:r>
      <w:r w:rsidR="00F73883" w:rsidRPr="004A3293">
        <w:rPr>
          <w:b/>
        </w:rPr>
        <w:t>[DO NOT READ; PRECODED OPEN-END; ACCEPT FIRST RESPONSE ONLY]</w:t>
      </w:r>
    </w:p>
    <w:p w:rsidR="006E55CE" w:rsidRPr="00435462" w:rsidRDefault="006E55CE" w:rsidP="006E55CE">
      <w:pPr>
        <w:pStyle w:val="AnswerCategory"/>
      </w:pPr>
      <w:r w:rsidRPr="00435462">
        <w:t>1</w:t>
      </w:r>
      <w:r w:rsidRPr="00435462">
        <w:tab/>
        <w:t>Ability to live forever / Immortality</w:t>
      </w:r>
    </w:p>
    <w:p w:rsidR="006E55CE" w:rsidRPr="00435462" w:rsidRDefault="006E55CE" w:rsidP="006E55CE">
      <w:pPr>
        <w:pStyle w:val="AnswerCategory"/>
      </w:pPr>
      <w:r w:rsidRPr="00435462">
        <w:t>2</w:t>
      </w:r>
      <w:r w:rsidRPr="00435462">
        <w:tab/>
        <w:t>Improved health and longevity / Cure for diseases</w:t>
      </w:r>
    </w:p>
    <w:p w:rsidR="006E55CE" w:rsidRPr="00435462" w:rsidRDefault="006E55CE" w:rsidP="006E55CE">
      <w:pPr>
        <w:pStyle w:val="AnswerCategory"/>
      </w:pPr>
      <w:r w:rsidRPr="00435462">
        <w:t>3</w:t>
      </w:r>
      <w:r w:rsidRPr="00435462">
        <w:tab/>
        <w:t>Jetpack</w:t>
      </w:r>
    </w:p>
    <w:p w:rsidR="006E55CE" w:rsidRPr="00435462" w:rsidRDefault="006E55CE" w:rsidP="006E55CE">
      <w:pPr>
        <w:pStyle w:val="AnswerCategory"/>
      </w:pPr>
      <w:r w:rsidRPr="00435462">
        <w:t>4</w:t>
      </w:r>
      <w:r w:rsidRPr="00435462">
        <w:tab/>
        <w:t>Personal space craft</w:t>
      </w:r>
    </w:p>
    <w:p w:rsidR="006E55CE" w:rsidRPr="00435462" w:rsidRDefault="006E55CE" w:rsidP="006E55CE">
      <w:pPr>
        <w:pStyle w:val="AnswerCategory"/>
      </w:pPr>
      <w:r w:rsidRPr="00435462">
        <w:t>5</w:t>
      </w:r>
      <w:r w:rsidRPr="00435462">
        <w:tab/>
        <w:t>Personal robot / Robot servants</w:t>
      </w:r>
    </w:p>
    <w:p w:rsidR="006E55CE" w:rsidRPr="00435462" w:rsidRDefault="006E55CE" w:rsidP="006E55CE">
      <w:pPr>
        <w:pStyle w:val="AnswerCategory"/>
      </w:pPr>
      <w:r w:rsidRPr="00435462">
        <w:t>6</w:t>
      </w:r>
      <w:r w:rsidRPr="00435462">
        <w:tab/>
        <w:t>Self driving car</w:t>
      </w:r>
    </w:p>
    <w:p w:rsidR="006E55CE" w:rsidRDefault="006E55CE" w:rsidP="006E55CE">
      <w:pPr>
        <w:pStyle w:val="AnswerCategory"/>
        <w:ind w:left="0" w:firstLine="720"/>
      </w:pPr>
      <w:r w:rsidRPr="00435462">
        <w:t>7</w:t>
      </w:r>
      <w:r w:rsidRPr="00435462">
        <w:tab/>
        <w:t>Time machine / Time travel</w:t>
      </w:r>
    </w:p>
    <w:p w:rsidR="00F73883" w:rsidRPr="004A3293" w:rsidRDefault="008C3BF6" w:rsidP="00F73883">
      <w:pPr>
        <w:pStyle w:val="AnswerCategory"/>
      </w:pPr>
      <w:r w:rsidRPr="004A3293">
        <w:t>9</w:t>
      </w:r>
      <w:r>
        <w:t>6</w:t>
      </w:r>
      <w:r w:rsidR="00F73883" w:rsidRPr="004A3293">
        <w:tab/>
        <w:t xml:space="preserve">Other </w:t>
      </w:r>
      <w:r w:rsidR="00F73883" w:rsidRPr="004A3293">
        <w:rPr>
          <w:b/>
        </w:rPr>
        <w:t>(SPECIFY)</w:t>
      </w:r>
    </w:p>
    <w:p w:rsidR="008C3BF6" w:rsidRPr="004A3293" w:rsidRDefault="008C3BF6" w:rsidP="008C3BF6">
      <w:pPr>
        <w:pStyle w:val="AnswerCategory"/>
      </w:pPr>
      <w:r w:rsidRPr="004A3293">
        <w:t>9</w:t>
      </w:r>
      <w:r>
        <w:t>7</w:t>
      </w:r>
      <w:r w:rsidRPr="004A3293">
        <w:tab/>
      </w:r>
      <w:r>
        <w:t>None/Nothing/Not interested in futuristic inventions</w:t>
      </w:r>
    </w:p>
    <w:p w:rsidR="00F73883" w:rsidRPr="004A3293" w:rsidRDefault="00F73883" w:rsidP="00F73883">
      <w:pPr>
        <w:pStyle w:val="AnswerCategory"/>
      </w:pPr>
      <w:r w:rsidRPr="004A3293">
        <w:t>98</w:t>
      </w:r>
      <w:r w:rsidRPr="004A3293">
        <w:tab/>
        <w:t>Don’t know</w:t>
      </w:r>
    </w:p>
    <w:p w:rsidR="00F73883" w:rsidRPr="004A3293" w:rsidRDefault="00F73883" w:rsidP="00F73883">
      <w:pPr>
        <w:pStyle w:val="AnswerCategory"/>
      </w:pPr>
      <w:r w:rsidRPr="004A3293">
        <w:t>99</w:t>
      </w:r>
      <w:r w:rsidRPr="004A3293">
        <w:tab/>
        <w:t>Refused</w:t>
      </w:r>
    </w:p>
    <w:p w:rsidR="00BF4413" w:rsidRDefault="00BF4413" w:rsidP="00435462"/>
    <w:p w:rsidR="003C5FBF" w:rsidRDefault="003C5FBF" w:rsidP="00435462">
      <w:pPr>
        <w:rPr>
          <w:b/>
        </w:rPr>
      </w:pPr>
      <w:r>
        <w:rPr>
          <w:b/>
        </w:rPr>
        <w:t xml:space="preserve">THE FOLLOWING </w:t>
      </w:r>
      <w:r w:rsidRPr="003C5FBF">
        <w:rPr>
          <w:b/>
        </w:rPr>
        <w:t xml:space="preserve">RELIGION QUESTIONS DO NOT NEED TO BE PLACED WITH PIAL1A/B-PIAL5 </w:t>
      </w:r>
      <w:r>
        <w:rPr>
          <w:b/>
        </w:rPr>
        <w:t xml:space="preserve">MODULE </w:t>
      </w:r>
      <w:r w:rsidRPr="003C5FBF">
        <w:rPr>
          <w:b/>
        </w:rPr>
        <w:t>AND CAN BE PLACED ELSEWHERE</w:t>
      </w:r>
      <w:r>
        <w:rPr>
          <w:b/>
        </w:rPr>
        <w:t xml:space="preserve"> IN THE QUESTIONNAIRE FOR BEST FIT</w:t>
      </w:r>
    </w:p>
    <w:p w:rsidR="003C5FBF" w:rsidRPr="003C5FBF" w:rsidRDefault="003C5FBF" w:rsidP="00435462"/>
    <w:p w:rsidR="00435462" w:rsidRPr="00F47B8E" w:rsidRDefault="00435462" w:rsidP="00435462">
      <w:pPr>
        <w:pStyle w:val="Filter"/>
      </w:pPr>
      <w:r w:rsidRPr="00F47B8E">
        <w:t xml:space="preserve">ASK </w:t>
      </w:r>
      <w:r w:rsidRPr="00BA2914">
        <w:t>ALL</w:t>
      </w:r>
      <w:r w:rsidRPr="00F47B8E">
        <w:t>:</w:t>
      </w:r>
    </w:p>
    <w:p w:rsidR="00435462" w:rsidRPr="00435462" w:rsidRDefault="00435462" w:rsidP="00435462">
      <w:pPr>
        <w:pStyle w:val="Question"/>
      </w:pPr>
      <w:r w:rsidRPr="00435462">
        <w:rPr>
          <w:sz w:val="18"/>
        </w:rPr>
        <w:t>RELIG</w:t>
      </w:r>
      <w:r>
        <w:tab/>
      </w:r>
      <w:r w:rsidRPr="00435462">
        <w:t xml:space="preserve">What is your present religion, if any? Are you Protestant, Roman Catholic, Mormon, Orthodox such as Greek or Russian Orthodox, Jewish, Muslim, Buddhist, Hindu, atheist, agnostic, something else, or nothing in particular? </w:t>
      </w:r>
      <w:r w:rsidRPr="00435462">
        <w:rPr>
          <w:color w:val="A6A6A6"/>
        </w:rPr>
        <w:t>{QID:relig}</w:t>
      </w:r>
      <w:r w:rsidRPr="00435462">
        <w:t xml:space="preserve"> </w:t>
      </w:r>
    </w:p>
    <w:p w:rsidR="00435462" w:rsidRPr="00435462" w:rsidRDefault="00435462" w:rsidP="00435462">
      <w:pPr>
        <w:pStyle w:val="Question"/>
        <w:ind w:firstLine="0"/>
      </w:pPr>
      <w:r w:rsidRPr="00435462">
        <w:rPr>
          <w:b/>
        </w:rPr>
        <w:t>[INTERVIEWER: IF R VOLUNTEERS “nothing in particular, none, no religion, etc.” BEFORE REACHING END OF LIST, PROMPT WITH:</w:t>
      </w:r>
      <w:r w:rsidRPr="00435462">
        <w:t xml:space="preserve"> And would you say that’s atheist, agnostic, or just nothing in particular?</w:t>
      </w:r>
      <w:r w:rsidRPr="00435462">
        <w:rPr>
          <w:b/>
        </w:rPr>
        <w:t>]</w:t>
      </w:r>
      <w:r w:rsidRPr="00435462">
        <w:t xml:space="preserve"> </w:t>
      </w:r>
    </w:p>
    <w:p w:rsidR="00435462" w:rsidRPr="00435462" w:rsidRDefault="00435462" w:rsidP="00435462">
      <w:pPr>
        <w:pStyle w:val="AnswerCategory"/>
      </w:pPr>
      <w:r w:rsidRPr="00435462">
        <w:t>1</w:t>
      </w:r>
      <w:r>
        <w:tab/>
      </w:r>
      <w:r w:rsidRPr="00435462">
        <w:t>Protestant (Baptist, Methodist, Non-denominational, Lutheran, Presbyterian, Pentecostal, Episcopalian, Reformed, Church of Christ, Jehovah’s Witness, etc.)</w:t>
      </w:r>
    </w:p>
    <w:p w:rsidR="00435462" w:rsidRPr="00435462" w:rsidRDefault="00435462" w:rsidP="00435462">
      <w:pPr>
        <w:pStyle w:val="AnswerCategory"/>
      </w:pPr>
      <w:r w:rsidRPr="00435462">
        <w:t>2</w:t>
      </w:r>
      <w:r>
        <w:tab/>
      </w:r>
      <w:r w:rsidRPr="00435462">
        <w:t>Roman Catholic (Catholic)</w:t>
      </w:r>
    </w:p>
    <w:p w:rsidR="00435462" w:rsidRPr="00435462" w:rsidRDefault="00435462" w:rsidP="00435462">
      <w:pPr>
        <w:pStyle w:val="AnswerCategory"/>
      </w:pPr>
      <w:r w:rsidRPr="00435462">
        <w:t>3</w:t>
      </w:r>
      <w:r>
        <w:tab/>
      </w:r>
      <w:r w:rsidRPr="00435462">
        <w:t>Mormon (Church of Jesus Christ of Latter-day Saints/LDS)</w:t>
      </w:r>
    </w:p>
    <w:p w:rsidR="00435462" w:rsidRPr="00435462" w:rsidRDefault="00435462" w:rsidP="00435462">
      <w:pPr>
        <w:pStyle w:val="AnswerCategory"/>
      </w:pPr>
      <w:r w:rsidRPr="00435462">
        <w:t>4</w:t>
      </w:r>
      <w:r>
        <w:tab/>
      </w:r>
      <w:r w:rsidRPr="00435462">
        <w:t>Orthodox (Greek, Russian, or some other orthodox church)</w:t>
      </w:r>
    </w:p>
    <w:p w:rsidR="00435462" w:rsidRPr="00435462" w:rsidRDefault="00435462" w:rsidP="00435462">
      <w:pPr>
        <w:pStyle w:val="AnswerCategory"/>
      </w:pPr>
      <w:r w:rsidRPr="00435462">
        <w:t>5</w:t>
      </w:r>
      <w:r>
        <w:tab/>
      </w:r>
      <w:r w:rsidRPr="00435462">
        <w:t>Jewish (Judaism)</w:t>
      </w:r>
    </w:p>
    <w:p w:rsidR="00435462" w:rsidRPr="00435462" w:rsidRDefault="00435462" w:rsidP="00435462">
      <w:pPr>
        <w:pStyle w:val="AnswerCategory"/>
      </w:pPr>
      <w:r w:rsidRPr="00435462">
        <w:t>6</w:t>
      </w:r>
      <w:r>
        <w:tab/>
      </w:r>
      <w:r w:rsidRPr="00435462">
        <w:t>Muslim (Islam)</w:t>
      </w:r>
    </w:p>
    <w:p w:rsidR="00435462" w:rsidRPr="00435462" w:rsidRDefault="00435462" w:rsidP="00435462">
      <w:pPr>
        <w:pStyle w:val="AnswerCategory"/>
      </w:pPr>
      <w:r w:rsidRPr="00435462">
        <w:t>7</w:t>
      </w:r>
      <w:r>
        <w:tab/>
      </w:r>
      <w:r w:rsidRPr="00435462">
        <w:t>Buddhist</w:t>
      </w:r>
    </w:p>
    <w:p w:rsidR="00435462" w:rsidRPr="00435462" w:rsidRDefault="00435462" w:rsidP="00435462">
      <w:pPr>
        <w:pStyle w:val="AnswerCategory"/>
      </w:pPr>
      <w:r w:rsidRPr="00435462">
        <w:t>8</w:t>
      </w:r>
      <w:r>
        <w:tab/>
      </w:r>
      <w:r w:rsidRPr="00435462">
        <w:t>Hindu</w:t>
      </w:r>
    </w:p>
    <w:p w:rsidR="00435462" w:rsidRPr="00435462" w:rsidRDefault="00435462" w:rsidP="00435462">
      <w:pPr>
        <w:pStyle w:val="AnswerCategory"/>
      </w:pPr>
      <w:r w:rsidRPr="00435462">
        <w:t>9</w:t>
      </w:r>
      <w:r>
        <w:tab/>
      </w:r>
      <w:r w:rsidRPr="00435462">
        <w:t>Atheist (do not believe in God)</w:t>
      </w:r>
    </w:p>
    <w:p w:rsidR="00435462" w:rsidRPr="00435462" w:rsidRDefault="00435462" w:rsidP="00435462">
      <w:pPr>
        <w:pStyle w:val="AnswerCategory"/>
      </w:pPr>
      <w:r w:rsidRPr="00435462">
        <w:t>10</w:t>
      </w:r>
      <w:r>
        <w:tab/>
      </w:r>
      <w:r w:rsidRPr="00435462">
        <w:t>Agnostic (not sure if there is a God)</w:t>
      </w:r>
    </w:p>
    <w:p w:rsidR="00435462" w:rsidRPr="00435462" w:rsidRDefault="00435462" w:rsidP="00435462">
      <w:pPr>
        <w:pStyle w:val="AnswerCategory"/>
      </w:pPr>
      <w:r w:rsidRPr="00435462">
        <w:t>11</w:t>
      </w:r>
      <w:r>
        <w:tab/>
      </w:r>
      <w:r w:rsidRPr="00435462">
        <w:t xml:space="preserve">Something else </w:t>
      </w:r>
      <w:r w:rsidRPr="00435462">
        <w:rPr>
          <w:b/>
        </w:rPr>
        <w:t>(SPECIFY)</w:t>
      </w:r>
    </w:p>
    <w:p w:rsidR="00435462" w:rsidRPr="00435462" w:rsidRDefault="00435462" w:rsidP="00435462">
      <w:pPr>
        <w:pStyle w:val="AnswerCategory"/>
      </w:pPr>
      <w:r w:rsidRPr="00435462">
        <w:t>12</w:t>
      </w:r>
      <w:r>
        <w:tab/>
      </w:r>
      <w:r w:rsidRPr="00435462">
        <w:t>Nothing in particular</w:t>
      </w:r>
    </w:p>
    <w:p w:rsidR="00435462" w:rsidRPr="00435462" w:rsidRDefault="00435462" w:rsidP="00435462">
      <w:pPr>
        <w:pStyle w:val="AnswerCategory"/>
      </w:pPr>
      <w:r w:rsidRPr="00435462">
        <w:t>13</w:t>
      </w:r>
      <w:r w:rsidRPr="00F47B8E">
        <w:tab/>
      </w:r>
      <w:r w:rsidRPr="00F47B8E">
        <w:rPr>
          <w:b/>
          <w:bCs/>
        </w:rPr>
        <w:t>(</w:t>
      </w:r>
      <w:r>
        <w:rPr>
          <w:b/>
          <w:bCs/>
        </w:rPr>
        <w:t>VOL.</w:t>
      </w:r>
      <w:r w:rsidRPr="00F47B8E">
        <w:rPr>
          <w:b/>
          <w:bCs/>
        </w:rPr>
        <w:t>)</w:t>
      </w:r>
      <w:r w:rsidRPr="00F47B8E">
        <w:t xml:space="preserve"> </w:t>
      </w:r>
      <w:r w:rsidRPr="00435462">
        <w:t>Christian</w:t>
      </w:r>
    </w:p>
    <w:p w:rsidR="00435462" w:rsidRPr="00435462" w:rsidRDefault="00435462" w:rsidP="00435462">
      <w:pPr>
        <w:pStyle w:val="AnswerCategory"/>
      </w:pPr>
      <w:r w:rsidRPr="00435462">
        <w:t>14</w:t>
      </w:r>
      <w:r w:rsidRPr="00F47B8E">
        <w:tab/>
      </w:r>
      <w:r w:rsidRPr="00F47B8E">
        <w:rPr>
          <w:b/>
          <w:bCs/>
        </w:rPr>
        <w:t>(</w:t>
      </w:r>
      <w:r>
        <w:rPr>
          <w:b/>
          <w:bCs/>
        </w:rPr>
        <w:t>VOL.</w:t>
      </w:r>
      <w:r w:rsidRPr="00F47B8E">
        <w:rPr>
          <w:b/>
          <w:bCs/>
        </w:rPr>
        <w:t>)</w:t>
      </w:r>
      <w:r w:rsidRPr="00F47B8E">
        <w:t xml:space="preserve"> </w:t>
      </w:r>
      <w:r w:rsidRPr="00435462">
        <w:t>Unitarian (Universalist)</w:t>
      </w:r>
    </w:p>
    <w:p w:rsidR="00435462" w:rsidRPr="00F47B8E" w:rsidRDefault="00435462" w:rsidP="00435462">
      <w:pPr>
        <w:pStyle w:val="AnswerCategory"/>
      </w:pPr>
      <w:r>
        <w:t>9</w:t>
      </w:r>
      <w:r w:rsidRPr="00F47B8E">
        <w:t>8</w:t>
      </w:r>
      <w:r w:rsidRPr="00F47B8E">
        <w:tab/>
      </w:r>
      <w:r w:rsidRPr="00F47B8E">
        <w:rPr>
          <w:b/>
          <w:bCs/>
        </w:rPr>
        <w:t>(</w:t>
      </w:r>
      <w:r>
        <w:rPr>
          <w:b/>
          <w:bCs/>
        </w:rPr>
        <w:t>VOL.</w:t>
      </w:r>
      <w:r w:rsidRPr="00F47B8E">
        <w:rPr>
          <w:b/>
          <w:bCs/>
        </w:rPr>
        <w:t>)</w:t>
      </w:r>
      <w:r w:rsidRPr="00F47B8E">
        <w:t xml:space="preserve"> Don’t know</w:t>
      </w:r>
    </w:p>
    <w:p w:rsidR="00435462" w:rsidRDefault="00435462" w:rsidP="00435462">
      <w:pPr>
        <w:pStyle w:val="AnswerCategory"/>
      </w:pPr>
      <w:r w:rsidRPr="00F47B8E">
        <w:t>9</w:t>
      </w:r>
      <w:r>
        <w:t>9</w:t>
      </w:r>
      <w:r w:rsidRPr="00F47B8E">
        <w:tab/>
      </w:r>
      <w:r w:rsidRPr="00F47B8E">
        <w:rPr>
          <w:b/>
        </w:rPr>
        <w:t>(</w:t>
      </w:r>
      <w:r>
        <w:rPr>
          <w:b/>
          <w:bCs/>
        </w:rPr>
        <w:t>VOL.</w:t>
      </w:r>
      <w:r w:rsidRPr="00F47B8E">
        <w:rPr>
          <w:b/>
        </w:rPr>
        <w:t>)</w:t>
      </w:r>
      <w:r w:rsidRPr="00F47B8E">
        <w:t xml:space="preserve"> Refused</w:t>
      </w:r>
    </w:p>
    <w:p w:rsidR="00435462" w:rsidRPr="00435462" w:rsidRDefault="00435462" w:rsidP="00435462"/>
    <w:p w:rsidR="00435462" w:rsidRPr="00435462" w:rsidRDefault="00435462" w:rsidP="00435462">
      <w:pPr>
        <w:pStyle w:val="Filter"/>
      </w:pPr>
      <w:r w:rsidRPr="00435462">
        <w:lastRenderedPageBreak/>
        <w:t>ASK IF SOME</w:t>
      </w:r>
      <w:r>
        <w:t>THING ELSE OR DK/REFUSED (RELIG=11,98,</w:t>
      </w:r>
      <w:r w:rsidRPr="00435462">
        <w:t>99):</w:t>
      </w:r>
    </w:p>
    <w:p w:rsidR="00435462" w:rsidRDefault="00435462" w:rsidP="00435462">
      <w:pPr>
        <w:pStyle w:val="Question"/>
      </w:pPr>
      <w:r w:rsidRPr="00435462">
        <w:t>CHR</w:t>
      </w:r>
      <w:r>
        <w:tab/>
      </w:r>
      <w:r w:rsidRPr="00435462">
        <w:t xml:space="preserve">Do you think of </w:t>
      </w:r>
      <w:r>
        <w:t>yourself as a Christian or not?</w:t>
      </w:r>
      <w:r w:rsidRPr="00435462">
        <w:t xml:space="preserve"> </w:t>
      </w:r>
      <w:r w:rsidRPr="00435462">
        <w:rPr>
          <w:color w:val="A6A6A6"/>
        </w:rPr>
        <w:t>{QID:chr}</w:t>
      </w:r>
    </w:p>
    <w:p w:rsidR="00435462" w:rsidRPr="00435462" w:rsidRDefault="00435462" w:rsidP="00435462">
      <w:pPr>
        <w:pStyle w:val="Question"/>
        <w:ind w:firstLine="0"/>
      </w:pPr>
      <w:r w:rsidRPr="00435462">
        <w:rPr>
          <w:b/>
        </w:rPr>
        <w:t>[IF R NAMED A NON-CHRISTIAN RELIGION IN PREVIOUS QUESTION (e.g. Native American, Wiccan, Pagan, etc.), DO NOT READ (ENTER "NO" CODE 2)]</w:t>
      </w:r>
      <w:r w:rsidRPr="00435462">
        <w:t xml:space="preserve"> </w:t>
      </w:r>
    </w:p>
    <w:p w:rsidR="00435462" w:rsidRPr="00435462" w:rsidRDefault="00435462" w:rsidP="00435462">
      <w:pPr>
        <w:pStyle w:val="AnswerCategory"/>
      </w:pPr>
      <w:r w:rsidRPr="00435462">
        <w:t>1</w:t>
      </w:r>
      <w:r>
        <w:tab/>
      </w:r>
      <w:r w:rsidRPr="00435462">
        <w:t>Yes</w:t>
      </w:r>
    </w:p>
    <w:p w:rsidR="00435462" w:rsidRPr="00435462" w:rsidRDefault="00435462" w:rsidP="00435462">
      <w:pPr>
        <w:pStyle w:val="AnswerCategory"/>
      </w:pPr>
      <w:r w:rsidRPr="00435462">
        <w:t>2</w:t>
      </w:r>
      <w:r>
        <w:tab/>
      </w:r>
      <w:r w:rsidRPr="00435462">
        <w:t>No</w:t>
      </w:r>
    </w:p>
    <w:p w:rsidR="00435462" w:rsidRPr="00F47B8E" w:rsidRDefault="00435462" w:rsidP="00435462">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435462" w:rsidRDefault="00435462" w:rsidP="00435462">
      <w:pPr>
        <w:pStyle w:val="AnswerCategory"/>
      </w:pPr>
      <w:r w:rsidRPr="00F47B8E">
        <w:t>9</w:t>
      </w:r>
      <w:r w:rsidRPr="00F47B8E">
        <w:tab/>
      </w:r>
      <w:r w:rsidRPr="00F47B8E">
        <w:rPr>
          <w:b/>
        </w:rPr>
        <w:t>(</w:t>
      </w:r>
      <w:r>
        <w:rPr>
          <w:b/>
          <w:bCs/>
        </w:rPr>
        <w:t>VOL.</w:t>
      </w:r>
      <w:r w:rsidRPr="00F47B8E">
        <w:rPr>
          <w:b/>
        </w:rPr>
        <w:t>)</w:t>
      </w:r>
      <w:r w:rsidRPr="00F47B8E">
        <w:t xml:space="preserve"> Refused</w:t>
      </w:r>
    </w:p>
    <w:p w:rsidR="00435462" w:rsidRPr="00435462" w:rsidRDefault="00435462" w:rsidP="00435462"/>
    <w:p w:rsidR="00435462" w:rsidRPr="00435462" w:rsidRDefault="00435462" w:rsidP="00435462">
      <w:pPr>
        <w:pStyle w:val="Filter"/>
      </w:pPr>
      <w:r w:rsidRPr="00435462">
        <w:t>ASK IF CHRISTIAN (RELIG=1-4,13 OR CHR=1):</w:t>
      </w:r>
    </w:p>
    <w:p w:rsidR="00435462" w:rsidRPr="00435462" w:rsidRDefault="00435462" w:rsidP="00435462">
      <w:pPr>
        <w:pStyle w:val="Question"/>
      </w:pPr>
      <w:r w:rsidRPr="00435462">
        <w:t>BORN</w:t>
      </w:r>
      <w:r>
        <w:tab/>
      </w:r>
      <w:r w:rsidRPr="00435462">
        <w:t>Would you describe yourself as a "born again" or</w:t>
      </w:r>
      <w:r>
        <w:t xml:space="preserve"> evangelical Christian, or not? </w:t>
      </w:r>
      <w:r w:rsidRPr="00435462">
        <w:rPr>
          <w:color w:val="A6A6A6"/>
        </w:rPr>
        <w:t>{QID:born}</w:t>
      </w:r>
      <w:r w:rsidRPr="00435462">
        <w:t xml:space="preserve"> </w:t>
      </w:r>
    </w:p>
    <w:p w:rsidR="00435462" w:rsidRPr="00435462" w:rsidRDefault="00435462" w:rsidP="00435462">
      <w:pPr>
        <w:pStyle w:val="AnswerCategory"/>
      </w:pPr>
      <w:r w:rsidRPr="00435462">
        <w:t>1</w:t>
      </w:r>
      <w:r>
        <w:tab/>
      </w:r>
      <w:r w:rsidRPr="00435462">
        <w:t>Yes, would</w:t>
      </w:r>
    </w:p>
    <w:p w:rsidR="00435462" w:rsidRPr="00435462" w:rsidRDefault="00435462" w:rsidP="00435462">
      <w:pPr>
        <w:pStyle w:val="AnswerCategory"/>
      </w:pPr>
      <w:r w:rsidRPr="00435462">
        <w:t>2</w:t>
      </w:r>
      <w:r>
        <w:tab/>
      </w:r>
      <w:r w:rsidRPr="00435462">
        <w:t>No, would not</w:t>
      </w:r>
    </w:p>
    <w:p w:rsidR="00435462" w:rsidRPr="00F47B8E" w:rsidRDefault="00435462" w:rsidP="00435462">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435462" w:rsidRDefault="00435462" w:rsidP="00435462">
      <w:pPr>
        <w:pStyle w:val="AnswerCategory"/>
      </w:pPr>
      <w:r w:rsidRPr="00F47B8E">
        <w:t>9</w:t>
      </w:r>
      <w:r w:rsidRPr="00F47B8E">
        <w:tab/>
      </w:r>
      <w:r w:rsidRPr="00F47B8E">
        <w:rPr>
          <w:b/>
        </w:rPr>
        <w:t>(</w:t>
      </w:r>
      <w:r>
        <w:rPr>
          <w:b/>
          <w:bCs/>
        </w:rPr>
        <w:t>VOL.</w:t>
      </w:r>
      <w:r w:rsidRPr="00F47B8E">
        <w:rPr>
          <w:b/>
        </w:rPr>
        <w:t>)</w:t>
      </w:r>
      <w:r w:rsidRPr="00F47B8E">
        <w:t xml:space="preserve"> Refused</w:t>
      </w:r>
    </w:p>
    <w:p w:rsidR="00435462" w:rsidRPr="00435462" w:rsidRDefault="00435462" w:rsidP="00435462"/>
    <w:p w:rsidR="00435462" w:rsidRPr="00F47B8E" w:rsidRDefault="00435462" w:rsidP="00435462">
      <w:pPr>
        <w:pStyle w:val="Filter"/>
      </w:pPr>
      <w:r w:rsidRPr="00F47B8E">
        <w:t xml:space="preserve">ASK </w:t>
      </w:r>
      <w:r w:rsidRPr="00BA2914">
        <w:t>ALL</w:t>
      </w:r>
      <w:r w:rsidRPr="00F47B8E">
        <w:t>:</w:t>
      </w:r>
    </w:p>
    <w:p w:rsidR="00435462" w:rsidRPr="00435462" w:rsidRDefault="00435462" w:rsidP="00435462">
      <w:pPr>
        <w:pStyle w:val="Question"/>
      </w:pPr>
      <w:r w:rsidRPr="00435462">
        <w:rPr>
          <w:sz w:val="18"/>
        </w:rPr>
        <w:t>ATTEND</w:t>
      </w:r>
      <w:r>
        <w:tab/>
      </w:r>
      <w:r w:rsidRPr="00435462">
        <w:t xml:space="preserve">Aside from weddings and funerals, how often do you attend religious services... more than once a week, once a week, once or twice a month, a few times a year, seldom, or never? </w:t>
      </w:r>
      <w:r w:rsidRPr="00435462">
        <w:rPr>
          <w:color w:val="A6A6A6"/>
        </w:rPr>
        <w:t>{QID:attend}</w:t>
      </w:r>
      <w:r w:rsidRPr="00435462">
        <w:t xml:space="preserve"> </w:t>
      </w:r>
    </w:p>
    <w:p w:rsidR="00435462" w:rsidRPr="00435462" w:rsidRDefault="00435462" w:rsidP="00435462">
      <w:pPr>
        <w:pStyle w:val="AnswerCategory"/>
      </w:pPr>
      <w:r w:rsidRPr="00435462">
        <w:t>1</w:t>
      </w:r>
      <w:r>
        <w:tab/>
      </w:r>
      <w:r w:rsidRPr="00435462">
        <w:t>More than once a week</w:t>
      </w:r>
    </w:p>
    <w:p w:rsidR="00435462" w:rsidRPr="00435462" w:rsidRDefault="00435462" w:rsidP="00435462">
      <w:pPr>
        <w:pStyle w:val="AnswerCategory"/>
      </w:pPr>
      <w:r w:rsidRPr="00435462">
        <w:t>2</w:t>
      </w:r>
      <w:r>
        <w:tab/>
      </w:r>
      <w:r w:rsidRPr="00435462">
        <w:t>Once a week</w:t>
      </w:r>
    </w:p>
    <w:p w:rsidR="00435462" w:rsidRPr="00435462" w:rsidRDefault="00435462" w:rsidP="00435462">
      <w:pPr>
        <w:pStyle w:val="AnswerCategory"/>
      </w:pPr>
      <w:r w:rsidRPr="00435462">
        <w:t>3</w:t>
      </w:r>
      <w:r>
        <w:tab/>
      </w:r>
      <w:r w:rsidRPr="00435462">
        <w:t>Once or twice a month</w:t>
      </w:r>
    </w:p>
    <w:p w:rsidR="00435462" w:rsidRPr="00435462" w:rsidRDefault="00435462" w:rsidP="00435462">
      <w:pPr>
        <w:pStyle w:val="AnswerCategory"/>
      </w:pPr>
      <w:r w:rsidRPr="00435462">
        <w:t>4</w:t>
      </w:r>
      <w:r>
        <w:tab/>
      </w:r>
      <w:r w:rsidRPr="00435462">
        <w:t>A few times a year</w:t>
      </w:r>
    </w:p>
    <w:p w:rsidR="00435462" w:rsidRPr="00435462" w:rsidRDefault="00435462" w:rsidP="00435462">
      <w:pPr>
        <w:pStyle w:val="AnswerCategory"/>
      </w:pPr>
      <w:r w:rsidRPr="00435462">
        <w:t>5</w:t>
      </w:r>
      <w:r>
        <w:tab/>
      </w:r>
      <w:r w:rsidRPr="00435462">
        <w:t>Seldom</w:t>
      </w:r>
    </w:p>
    <w:p w:rsidR="00435462" w:rsidRPr="00435462" w:rsidRDefault="00435462" w:rsidP="00435462">
      <w:pPr>
        <w:pStyle w:val="AnswerCategory"/>
      </w:pPr>
      <w:r w:rsidRPr="00435462">
        <w:t>6</w:t>
      </w:r>
      <w:r>
        <w:tab/>
      </w:r>
      <w:r w:rsidRPr="00435462">
        <w:t>Never</w:t>
      </w:r>
    </w:p>
    <w:p w:rsidR="00435462" w:rsidRPr="00F47B8E" w:rsidRDefault="00435462" w:rsidP="00435462">
      <w:pPr>
        <w:pStyle w:val="AnswerCategory"/>
      </w:pPr>
      <w:r w:rsidRPr="00F47B8E">
        <w:t>8</w:t>
      </w:r>
      <w:r w:rsidRPr="00F47B8E">
        <w:tab/>
      </w:r>
      <w:r w:rsidRPr="00F47B8E">
        <w:rPr>
          <w:b/>
          <w:bCs/>
        </w:rPr>
        <w:t>(</w:t>
      </w:r>
      <w:r>
        <w:rPr>
          <w:b/>
          <w:bCs/>
        </w:rPr>
        <w:t>VOL.</w:t>
      </w:r>
      <w:r w:rsidRPr="00F47B8E">
        <w:rPr>
          <w:b/>
          <w:bCs/>
        </w:rPr>
        <w:t>)</w:t>
      </w:r>
      <w:r w:rsidRPr="00F47B8E">
        <w:t xml:space="preserve"> Don’t know</w:t>
      </w:r>
    </w:p>
    <w:p w:rsidR="00435462" w:rsidRDefault="00435462" w:rsidP="00435462">
      <w:pPr>
        <w:pStyle w:val="AnswerCategory"/>
      </w:pPr>
      <w:r w:rsidRPr="00F47B8E">
        <w:t>9</w:t>
      </w:r>
      <w:r w:rsidRPr="00F47B8E">
        <w:tab/>
      </w:r>
      <w:r w:rsidRPr="00F47B8E">
        <w:rPr>
          <w:b/>
        </w:rPr>
        <w:t>(</w:t>
      </w:r>
      <w:r>
        <w:rPr>
          <w:b/>
          <w:bCs/>
        </w:rPr>
        <w:t>VOL.</w:t>
      </w:r>
      <w:r w:rsidRPr="00F47B8E">
        <w:rPr>
          <w:b/>
        </w:rPr>
        <w:t>)</w:t>
      </w:r>
      <w:r w:rsidRPr="00F47B8E">
        <w:t xml:space="preserve"> Refused</w:t>
      </w:r>
    </w:p>
    <w:p w:rsidR="00435462" w:rsidRPr="00435462" w:rsidRDefault="00435462" w:rsidP="00435462"/>
    <w:sectPr w:rsidR="00435462" w:rsidRPr="00435462" w:rsidSect="001C33E5">
      <w:headerReference w:type="default" r:id="rId8"/>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F50BC4" w15:done="0"/>
  <w15:commentEx w15:paraId="0BD10FF6" w15:done="0"/>
  <w15:commentEx w15:paraId="51F4C61D" w15:done="0"/>
  <w15:commentEx w15:paraId="3B644B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3E5" w:rsidRDefault="001C33E5" w:rsidP="001C33E5">
      <w:r>
        <w:separator/>
      </w:r>
    </w:p>
  </w:endnote>
  <w:endnote w:type="continuationSeparator" w:id="0">
    <w:p w:rsidR="001C33E5" w:rsidRDefault="001C33E5" w:rsidP="001C3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3E5" w:rsidRDefault="001C33E5" w:rsidP="001C33E5">
      <w:r>
        <w:separator/>
      </w:r>
    </w:p>
  </w:footnote>
  <w:footnote w:type="continuationSeparator" w:id="0">
    <w:p w:rsidR="001C33E5" w:rsidRDefault="001C33E5" w:rsidP="001C33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288659"/>
      <w:docPartObj>
        <w:docPartGallery w:val="Page Numbers (Top of Page)"/>
        <w:docPartUnique/>
      </w:docPartObj>
    </w:sdtPr>
    <w:sdtEndPr>
      <w:rPr>
        <w:noProof/>
      </w:rPr>
    </w:sdtEndPr>
    <w:sdtContent>
      <w:p w:rsidR="001C33E5" w:rsidRDefault="001C33E5">
        <w:pPr>
          <w:pStyle w:val="Header"/>
          <w:jc w:val="right"/>
        </w:pPr>
        <w:r>
          <w:fldChar w:fldCharType="begin"/>
        </w:r>
        <w:r>
          <w:instrText xml:space="preserve"> PAGE   \* MERGEFORMAT </w:instrText>
        </w:r>
        <w:r>
          <w:fldChar w:fldCharType="separate"/>
        </w:r>
        <w:r w:rsidR="00EB50EC">
          <w:rPr>
            <w:noProof/>
          </w:rPr>
          <w:t>1</w:t>
        </w:r>
        <w:r>
          <w:rPr>
            <w:noProof/>
          </w:rPr>
          <w:fldChar w:fldCharType="end"/>
        </w:r>
      </w:p>
    </w:sdtContent>
  </w:sdt>
  <w:p w:rsidR="001C33E5" w:rsidRDefault="001C33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A5D40"/>
    <w:multiLevelType w:val="hybridMultilevel"/>
    <w:tmpl w:val="FBFC9380"/>
    <w:name w:val="Ø¯˜øwÅ˜øwÕ"/>
    <w:lvl w:ilvl="0" w:tplc="2FFEB34C">
      <w:start w:val="1"/>
      <w:numFmt w:val="decimal"/>
      <w:lvlText w:val="%1"/>
      <w:lvlJc w:val="left"/>
      <w:pPr>
        <w:tabs>
          <w:tab w:val="num" w:pos="1440"/>
        </w:tabs>
        <w:ind w:left="1440" w:hanging="720"/>
      </w:pPr>
    </w:lvl>
    <w:lvl w:ilvl="1" w:tplc="15BE9518">
      <w:start w:val="1"/>
      <w:numFmt w:val="decimal"/>
      <w:lvlText w:val="%2."/>
      <w:lvlJc w:val="left"/>
      <w:pPr>
        <w:tabs>
          <w:tab w:val="num" w:pos="1440"/>
        </w:tabs>
        <w:ind w:left="1440" w:hanging="360"/>
      </w:pPr>
    </w:lvl>
    <w:lvl w:ilvl="2" w:tplc="34FAD1C6">
      <w:start w:val="1"/>
      <w:numFmt w:val="decimal"/>
      <w:lvlText w:val="%3."/>
      <w:lvlJc w:val="left"/>
      <w:pPr>
        <w:tabs>
          <w:tab w:val="num" w:pos="2160"/>
        </w:tabs>
        <w:ind w:left="2160" w:hanging="360"/>
      </w:pPr>
    </w:lvl>
    <w:lvl w:ilvl="3" w:tplc="4D1A5AB8">
      <w:start w:val="1"/>
      <w:numFmt w:val="decimal"/>
      <w:lvlText w:val="%4."/>
      <w:lvlJc w:val="left"/>
      <w:pPr>
        <w:tabs>
          <w:tab w:val="num" w:pos="2880"/>
        </w:tabs>
        <w:ind w:left="2880" w:hanging="360"/>
      </w:pPr>
    </w:lvl>
    <w:lvl w:ilvl="4" w:tplc="9976E63E">
      <w:start w:val="1"/>
      <w:numFmt w:val="decimal"/>
      <w:lvlText w:val="%5."/>
      <w:lvlJc w:val="left"/>
      <w:pPr>
        <w:tabs>
          <w:tab w:val="num" w:pos="3600"/>
        </w:tabs>
        <w:ind w:left="3600" w:hanging="360"/>
      </w:pPr>
    </w:lvl>
    <w:lvl w:ilvl="5" w:tplc="56B24AC4">
      <w:start w:val="1"/>
      <w:numFmt w:val="decimal"/>
      <w:lvlText w:val="%6."/>
      <w:lvlJc w:val="left"/>
      <w:pPr>
        <w:tabs>
          <w:tab w:val="num" w:pos="4320"/>
        </w:tabs>
        <w:ind w:left="4320" w:hanging="360"/>
      </w:pPr>
    </w:lvl>
    <w:lvl w:ilvl="6" w:tplc="A63603CE">
      <w:start w:val="1"/>
      <w:numFmt w:val="decimal"/>
      <w:lvlText w:val="%7."/>
      <w:lvlJc w:val="left"/>
      <w:pPr>
        <w:tabs>
          <w:tab w:val="num" w:pos="5040"/>
        </w:tabs>
        <w:ind w:left="5040" w:hanging="360"/>
      </w:pPr>
    </w:lvl>
    <w:lvl w:ilvl="7" w:tplc="670A881E">
      <w:start w:val="1"/>
      <w:numFmt w:val="decimal"/>
      <w:lvlText w:val="%8."/>
      <w:lvlJc w:val="left"/>
      <w:pPr>
        <w:tabs>
          <w:tab w:val="num" w:pos="5760"/>
        </w:tabs>
        <w:ind w:left="5760" w:hanging="360"/>
      </w:pPr>
    </w:lvl>
    <w:lvl w:ilvl="8" w:tplc="7D7A1C14">
      <w:start w:val="1"/>
      <w:numFmt w:val="decimal"/>
      <w:lvlText w:val="%9."/>
      <w:lvlJc w:val="left"/>
      <w:pPr>
        <w:tabs>
          <w:tab w:val="num" w:pos="6480"/>
        </w:tabs>
        <w:ind w:left="6480" w:hanging="360"/>
      </w:pPr>
    </w:lvl>
  </w:abstractNum>
  <w:abstractNum w:abstractNumId="1">
    <w:nsid w:val="6028168F"/>
    <w:multiLevelType w:val="hybridMultilevel"/>
    <w:tmpl w:val="47281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s Witt">
    <w15:presenceInfo w15:providerId="AD" w15:userId="S-1-5-21-2134494739-2646894277-2693433651-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9AD"/>
    <w:rsid w:val="0006289B"/>
    <w:rsid w:val="0008468F"/>
    <w:rsid w:val="000A39F8"/>
    <w:rsid w:val="000B2DB9"/>
    <w:rsid w:val="00120E6B"/>
    <w:rsid w:val="00124D41"/>
    <w:rsid w:val="001A397D"/>
    <w:rsid w:val="001A7293"/>
    <w:rsid w:val="001C33E5"/>
    <w:rsid w:val="002469C7"/>
    <w:rsid w:val="00273C97"/>
    <w:rsid w:val="002A4D22"/>
    <w:rsid w:val="00356B2D"/>
    <w:rsid w:val="00394DA2"/>
    <w:rsid w:val="003C5FBF"/>
    <w:rsid w:val="003D4DC7"/>
    <w:rsid w:val="003E190D"/>
    <w:rsid w:val="003E29DD"/>
    <w:rsid w:val="003E38EF"/>
    <w:rsid w:val="00435462"/>
    <w:rsid w:val="00446445"/>
    <w:rsid w:val="004757D7"/>
    <w:rsid w:val="004A7B38"/>
    <w:rsid w:val="004E1352"/>
    <w:rsid w:val="004E178B"/>
    <w:rsid w:val="0055623A"/>
    <w:rsid w:val="00557F2C"/>
    <w:rsid w:val="006077C0"/>
    <w:rsid w:val="006121FA"/>
    <w:rsid w:val="006327A1"/>
    <w:rsid w:val="00684F44"/>
    <w:rsid w:val="006E55CE"/>
    <w:rsid w:val="00705C3B"/>
    <w:rsid w:val="00727723"/>
    <w:rsid w:val="008332CC"/>
    <w:rsid w:val="00840E09"/>
    <w:rsid w:val="008A5195"/>
    <w:rsid w:val="008A79E4"/>
    <w:rsid w:val="008C3BF6"/>
    <w:rsid w:val="0094061A"/>
    <w:rsid w:val="009D78F1"/>
    <w:rsid w:val="009E0FD8"/>
    <w:rsid w:val="00A81598"/>
    <w:rsid w:val="00A95221"/>
    <w:rsid w:val="00AB3B1F"/>
    <w:rsid w:val="00AB4280"/>
    <w:rsid w:val="00B414E0"/>
    <w:rsid w:val="00B66B85"/>
    <w:rsid w:val="00B85D0C"/>
    <w:rsid w:val="00BC0833"/>
    <w:rsid w:val="00BD46C0"/>
    <w:rsid w:val="00BE5F41"/>
    <w:rsid w:val="00BF4413"/>
    <w:rsid w:val="00C824AF"/>
    <w:rsid w:val="00C96FE5"/>
    <w:rsid w:val="00CC3B2C"/>
    <w:rsid w:val="00D00C84"/>
    <w:rsid w:val="00D01C8D"/>
    <w:rsid w:val="00D231DE"/>
    <w:rsid w:val="00DA677F"/>
    <w:rsid w:val="00DB0D16"/>
    <w:rsid w:val="00DC7381"/>
    <w:rsid w:val="00DD03D2"/>
    <w:rsid w:val="00E008DF"/>
    <w:rsid w:val="00E073DB"/>
    <w:rsid w:val="00E22ADA"/>
    <w:rsid w:val="00E43203"/>
    <w:rsid w:val="00E679AD"/>
    <w:rsid w:val="00E7363F"/>
    <w:rsid w:val="00EA6DB9"/>
    <w:rsid w:val="00EB50EC"/>
    <w:rsid w:val="00F24B7F"/>
    <w:rsid w:val="00F552CC"/>
    <w:rsid w:val="00F73883"/>
    <w:rsid w:val="00FB0EDA"/>
    <w:rsid w:val="00FB262C"/>
    <w:rsid w:val="00FC3C24"/>
    <w:rsid w:val="00FD1817"/>
    <w:rsid w:val="00FD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F8"/>
    <w:pPr>
      <w:keepNext/>
      <w:keepLines/>
    </w:pPr>
    <w:rPr>
      <w:rFonts w:ascii="Tahoma" w:hAnsi="Tahoma"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E679AD"/>
    <w:pPr>
      <w:spacing w:after="240"/>
      <w:ind w:left="720" w:hanging="720"/>
    </w:pPr>
    <w:rPr>
      <w:rFonts w:cs="Times New Roman"/>
    </w:rPr>
  </w:style>
  <w:style w:type="paragraph" w:customStyle="1" w:styleId="AnswerCategory">
    <w:name w:val="Answer Category"/>
    <w:basedOn w:val="Normal"/>
    <w:link w:val="AnswerCategoryChar"/>
    <w:rsid w:val="00E679AD"/>
    <w:pPr>
      <w:ind w:left="1440" w:hanging="720"/>
    </w:pPr>
  </w:style>
  <w:style w:type="character" w:customStyle="1" w:styleId="AnswerCategoryChar">
    <w:name w:val="Answer Category Char"/>
    <w:link w:val="AnswerCategory"/>
    <w:rsid w:val="00E679AD"/>
    <w:rPr>
      <w:rFonts w:ascii="Tahoma" w:hAnsi="Tahoma" w:cs="Tahoma"/>
      <w:sz w:val="22"/>
      <w:szCs w:val="22"/>
    </w:rPr>
  </w:style>
  <w:style w:type="character" w:customStyle="1" w:styleId="QuestionChar2">
    <w:name w:val="Question Char2"/>
    <w:link w:val="Question"/>
    <w:rsid w:val="00E679AD"/>
    <w:rPr>
      <w:rFonts w:ascii="Tahoma" w:hAnsi="Tahoma"/>
      <w:sz w:val="22"/>
      <w:szCs w:val="22"/>
    </w:rPr>
  </w:style>
  <w:style w:type="paragraph" w:customStyle="1" w:styleId="QuestionItem">
    <w:name w:val="Question Item"/>
    <w:basedOn w:val="Filter"/>
    <w:link w:val="QuestionItemChar"/>
    <w:rsid w:val="00E679AD"/>
    <w:pPr>
      <w:ind w:left="1440"/>
    </w:pPr>
    <w:rPr>
      <w:rFonts w:cs="Tahoma"/>
      <w:b w:val="0"/>
    </w:rPr>
  </w:style>
  <w:style w:type="paragraph" w:customStyle="1" w:styleId="Filter">
    <w:name w:val="Filter"/>
    <w:basedOn w:val="Normal"/>
    <w:link w:val="FilterChar"/>
    <w:qFormat/>
    <w:rsid w:val="00E679AD"/>
    <w:pPr>
      <w:ind w:left="720" w:hanging="720"/>
    </w:pPr>
    <w:rPr>
      <w:rFonts w:cs="Times New Roman"/>
      <w:b/>
    </w:rPr>
  </w:style>
  <w:style w:type="character" w:customStyle="1" w:styleId="FilterChar">
    <w:name w:val="Filter Char"/>
    <w:link w:val="Filter"/>
    <w:rsid w:val="00E679AD"/>
    <w:rPr>
      <w:rFonts w:ascii="Tahoma" w:hAnsi="Tahoma"/>
      <w:b/>
      <w:sz w:val="22"/>
      <w:szCs w:val="22"/>
    </w:rPr>
  </w:style>
  <w:style w:type="character" w:customStyle="1" w:styleId="QuestionItemChar">
    <w:name w:val="Question Item Char"/>
    <w:link w:val="QuestionItem"/>
    <w:rsid w:val="00E679AD"/>
    <w:rPr>
      <w:rFonts w:ascii="Tahoma" w:hAnsi="Tahoma" w:cs="Tahoma"/>
      <w:sz w:val="22"/>
      <w:szCs w:val="22"/>
    </w:rPr>
  </w:style>
  <w:style w:type="paragraph" w:customStyle="1" w:styleId="Categories">
    <w:name w:val="Categories"/>
    <w:next w:val="AnswerCategory"/>
    <w:uiPriority w:val="99"/>
    <w:rsid w:val="00E679AD"/>
    <w:pPr>
      <w:keepNext/>
      <w:keepLines/>
      <w:spacing w:before="240" w:after="120"/>
      <w:ind w:firstLine="720"/>
    </w:pPr>
    <w:rPr>
      <w:rFonts w:ascii="Tahoma" w:hAnsi="Tahoma" w:cs="Tahoma"/>
      <w:b/>
      <w:sz w:val="22"/>
      <w:szCs w:val="22"/>
    </w:rPr>
  </w:style>
  <w:style w:type="paragraph" w:customStyle="1" w:styleId="QuestionItemFilter">
    <w:name w:val="Question Item Filter"/>
    <w:basedOn w:val="Normal"/>
    <w:qFormat/>
    <w:rsid w:val="00E679AD"/>
    <w:pPr>
      <w:ind w:left="1440" w:hanging="720"/>
    </w:pPr>
    <w:rPr>
      <w:rFonts w:eastAsia="Calibri" w:cs="Times New Roman"/>
      <w:b/>
    </w:rPr>
  </w:style>
  <w:style w:type="character" w:styleId="CommentReference">
    <w:name w:val="annotation reference"/>
    <w:basedOn w:val="DefaultParagraphFont"/>
    <w:rsid w:val="00E073DB"/>
    <w:rPr>
      <w:sz w:val="16"/>
      <w:szCs w:val="16"/>
    </w:rPr>
  </w:style>
  <w:style w:type="paragraph" w:styleId="CommentText">
    <w:name w:val="annotation text"/>
    <w:basedOn w:val="Normal"/>
    <w:link w:val="CommentTextChar"/>
    <w:rsid w:val="00E073DB"/>
    <w:rPr>
      <w:sz w:val="20"/>
      <w:szCs w:val="20"/>
    </w:rPr>
  </w:style>
  <w:style w:type="character" w:customStyle="1" w:styleId="CommentTextChar">
    <w:name w:val="Comment Text Char"/>
    <w:basedOn w:val="DefaultParagraphFont"/>
    <w:link w:val="CommentText"/>
    <w:rsid w:val="00E073DB"/>
    <w:rPr>
      <w:rFonts w:ascii="Tahoma" w:hAnsi="Tahoma" w:cs="Tahoma"/>
    </w:rPr>
  </w:style>
  <w:style w:type="paragraph" w:styleId="CommentSubject">
    <w:name w:val="annotation subject"/>
    <w:basedOn w:val="CommentText"/>
    <w:next w:val="CommentText"/>
    <w:link w:val="CommentSubjectChar"/>
    <w:rsid w:val="00E073DB"/>
    <w:rPr>
      <w:b/>
      <w:bCs/>
    </w:rPr>
  </w:style>
  <w:style w:type="character" w:customStyle="1" w:styleId="CommentSubjectChar">
    <w:name w:val="Comment Subject Char"/>
    <w:basedOn w:val="CommentTextChar"/>
    <w:link w:val="CommentSubject"/>
    <w:rsid w:val="00E073DB"/>
    <w:rPr>
      <w:rFonts w:ascii="Tahoma" w:hAnsi="Tahoma" w:cs="Tahoma"/>
      <w:b/>
      <w:bCs/>
    </w:rPr>
  </w:style>
  <w:style w:type="paragraph" w:styleId="BalloonText">
    <w:name w:val="Balloon Text"/>
    <w:basedOn w:val="Normal"/>
    <w:link w:val="BalloonTextChar"/>
    <w:rsid w:val="00E073DB"/>
    <w:rPr>
      <w:sz w:val="16"/>
      <w:szCs w:val="16"/>
    </w:rPr>
  </w:style>
  <w:style w:type="character" w:customStyle="1" w:styleId="BalloonTextChar">
    <w:name w:val="Balloon Text Char"/>
    <w:basedOn w:val="DefaultParagraphFont"/>
    <w:link w:val="BalloonText"/>
    <w:rsid w:val="00E073DB"/>
    <w:rPr>
      <w:rFonts w:ascii="Tahoma" w:hAnsi="Tahoma" w:cs="Tahoma"/>
      <w:sz w:val="16"/>
      <w:szCs w:val="16"/>
    </w:rPr>
  </w:style>
  <w:style w:type="paragraph" w:styleId="Header">
    <w:name w:val="header"/>
    <w:basedOn w:val="Normal"/>
    <w:link w:val="HeaderChar"/>
    <w:uiPriority w:val="99"/>
    <w:unhideWhenUsed/>
    <w:rsid w:val="001C33E5"/>
    <w:pPr>
      <w:tabs>
        <w:tab w:val="center" w:pos="4680"/>
        <w:tab w:val="right" w:pos="9360"/>
      </w:tabs>
    </w:pPr>
  </w:style>
  <w:style w:type="character" w:customStyle="1" w:styleId="HeaderChar">
    <w:name w:val="Header Char"/>
    <w:basedOn w:val="DefaultParagraphFont"/>
    <w:link w:val="Header"/>
    <w:uiPriority w:val="99"/>
    <w:rsid w:val="001C33E5"/>
    <w:rPr>
      <w:rFonts w:ascii="Tahoma" w:hAnsi="Tahoma" w:cs="Tahoma"/>
      <w:sz w:val="22"/>
      <w:szCs w:val="22"/>
    </w:rPr>
  </w:style>
  <w:style w:type="paragraph" w:styleId="Footer">
    <w:name w:val="footer"/>
    <w:basedOn w:val="Normal"/>
    <w:link w:val="FooterChar"/>
    <w:unhideWhenUsed/>
    <w:rsid w:val="001C33E5"/>
    <w:pPr>
      <w:tabs>
        <w:tab w:val="center" w:pos="4680"/>
        <w:tab w:val="right" w:pos="9360"/>
      </w:tabs>
    </w:pPr>
  </w:style>
  <w:style w:type="character" w:customStyle="1" w:styleId="FooterChar">
    <w:name w:val="Footer Char"/>
    <w:basedOn w:val="DefaultParagraphFont"/>
    <w:link w:val="Footer"/>
    <w:rsid w:val="001C33E5"/>
    <w:rPr>
      <w:rFonts w:ascii="Tahoma" w:hAnsi="Tahoma" w:cs="Tahom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9F8"/>
    <w:pPr>
      <w:keepNext/>
      <w:keepLines/>
    </w:pPr>
    <w:rPr>
      <w:rFonts w:ascii="Tahoma" w:hAnsi="Tahoma" w:cs="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E679AD"/>
    <w:pPr>
      <w:spacing w:after="240"/>
      <w:ind w:left="720" w:hanging="720"/>
    </w:pPr>
    <w:rPr>
      <w:rFonts w:cs="Times New Roman"/>
    </w:rPr>
  </w:style>
  <w:style w:type="paragraph" w:customStyle="1" w:styleId="AnswerCategory">
    <w:name w:val="Answer Category"/>
    <w:basedOn w:val="Normal"/>
    <w:link w:val="AnswerCategoryChar"/>
    <w:rsid w:val="00E679AD"/>
    <w:pPr>
      <w:ind w:left="1440" w:hanging="720"/>
    </w:pPr>
  </w:style>
  <w:style w:type="character" w:customStyle="1" w:styleId="AnswerCategoryChar">
    <w:name w:val="Answer Category Char"/>
    <w:link w:val="AnswerCategory"/>
    <w:rsid w:val="00E679AD"/>
    <w:rPr>
      <w:rFonts w:ascii="Tahoma" w:hAnsi="Tahoma" w:cs="Tahoma"/>
      <w:sz w:val="22"/>
      <w:szCs w:val="22"/>
    </w:rPr>
  </w:style>
  <w:style w:type="character" w:customStyle="1" w:styleId="QuestionChar2">
    <w:name w:val="Question Char2"/>
    <w:link w:val="Question"/>
    <w:rsid w:val="00E679AD"/>
    <w:rPr>
      <w:rFonts w:ascii="Tahoma" w:hAnsi="Tahoma"/>
      <w:sz w:val="22"/>
      <w:szCs w:val="22"/>
    </w:rPr>
  </w:style>
  <w:style w:type="paragraph" w:customStyle="1" w:styleId="QuestionItem">
    <w:name w:val="Question Item"/>
    <w:basedOn w:val="Filter"/>
    <w:link w:val="QuestionItemChar"/>
    <w:rsid w:val="00E679AD"/>
    <w:pPr>
      <w:ind w:left="1440"/>
    </w:pPr>
    <w:rPr>
      <w:rFonts w:cs="Tahoma"/>
      <w:b w:val="0"/>
    </w:rPr>
  </w:style>
  <w:style w:type="paragraph" w:customStyle="1" w:styleId="Filter">
    <w:name w:val="Filter"/>
    <w:basedOn w:val="Normal"/>
    <w:link w:val="FilterChar"/>
    <w:qFormat/>
    <w:rsid w:val="00E679AD"/>
    <w:pPr>
      <w:ind w:left="720" w:hanging="720"/>
    </w:pPr>
    <w:rPr>
      <w:rFonts w:cs="Times New Roman"/>
      <w:b/>
    </w:rPr>
  </w:style>
  <w:style w:type="character" w:customStyle="1" w:styleId="FilterChar">
    <w:name w:val="Filter Char"/>
    <w:link w:val="Filter"/>
    <w:rsid w:val="00E679AD"/>
    <w:rPr>
      <w:rFonts w:ascii="Tahoma" w:hAnsi="Tahoma"/>
      <w:b/>
      <w:sz w:val="22"/>
      <w:szCs w:val="22"/>
    </w:rPr>
  </w:style>
  <w:style w:type="character" w:customStyle="1" w:styleId="QuestionItemChar">
    <w:name w:val="Question Item Char"/>
    <w:link w:val="QuestionItem"/>
    <w:rsid w:val="00E679AD"/>
    <w:rPr>
      <w:rFonts w:ascii="Tahoma" w:hAnsi="Tahoma" w:cs="Tahoma"/>
      <w:sz w:val="22"/>
      <w:szCs w:val="22"/>
    </w:rPr>
  </w:style>
  <w:style w:type="paragraph" w:customStyle="1" w:styleId="Categories">
    <w:name w:val="Categories"/>
    <w:next w:val="AnswerCategory"/>
    <w:uiPriority w:val="99"/>
    <w:rsid w:val="00E679AD"/>
    <w:pPr>
      <w:keepNext/>
      <w:keepLines/>
      <w:spacing w:before="240" w:after="120"/>
      <w:ind w:firstLine="720"/>
    </w:pPr>
    <w:rPr>
      <w:rFonts w:ascii="Tahoma" w:hAnsi="Tahoma" w:cs="Tahoma"/>
      <w:b/>
      <w:sz w:val="22"/>
      <w:szCs w:val="22"/>
    </w:rPr>
  </w:style>
  <w:style w:type="paragraph" w:customStyle="1" w:styleId="QuestionItemFilter">
    <w:name w:val="Question Item Filter"/>
    <w:basedOn w:val="Normal"/>
    <w:qFormat/>
    <w:rsid w:val="00E679AD"/>
    <w:pPr>
      <w:ind w:left="1440" w:hanging="720"/>
    </w:pPr>
    <w:rPr>
      <w:rFonts w:eastAsia="Calibri" w:cs="Times New Roman"/>
      <w:b/>
    </w:rPr>
  </w:style>
  <w:style w:type="character" w:styleId="CommentReference">
    <w:name w:val="annotation reference"/>
    <w:basedOn w:val="DefaultParagraphFont"/>
    <w:rsid w:val="00E073DB"/>
    <w:rPr>
      <w:sz w:val="16"/>
      <w:szCs w:val="16"/>
    </w:rPr>
  </w:style>
  <w:style w:type="paragraph" w:styleId="CommentText">
    <w:name w:val="annotation text"/>
    <w:basedOn w:val="Normal"/>
    <w:link w:val="CommentTextChar"/>
    <w:rsid w:val="00E073DB"/>
    <w:rPr>
      <w:sz w:val="20"/>
      <w:szCs w:val="20"/>
    </w:rPr>
  </w:style>
  <w:style w:type="character" w:customStyle="1" w:styleId="CommentTextChar">
    <w:name w:val="Comment Text Char"/>
    <w:basedOn w:val="DefaultParagraphFont"/>
    <w:link w:val="CommentText"/>
    <w:rsid w:val="00E073DB"/>
    <w:rPr>
      <w:rFonts w:ascii="Tahoma" w:hAnsi="Tahoma" w:cs="Tahoma"/>
    </w:rPr>
  </w:style>
  <w:style w:type="paragraph" w:styleId="CommentSubject">
    <w:name w:val="annotation subject"/>
    <w:basedOn w:val="CommentText"/>
    <w:next w:val="CommentText"/>
    <w:link w:val="CommentSubjectChar"/>
    <w:rsid w:val="00E073DB"/>
    <w:rPr>
      <w:b/>
      <w:bCs/>
    </w:rPr>
  </w:style>
  <w:style w:type="character" w:customStyle="1" w:styleId="CommentSubjectChar">
    <w:name w:val="Comment Subject Char"/>
    <w:basedOn w:val="CommentTextChar"/>
    <w:link w:val="CommentSubject"/>
    <w:rsid w:val="00E073DB"/>
    <w:rPr>
      <w:rFonts w:ascii="Tahoma" w:hAnsi="Tahoma" w:cs="Tahoma"/>
      <w:b/>
      <w:bCs/>
    </w:rPr>
  </w:style>
  <w:style w:type="paragraph" w:styleId="BalloonText">
    <w:name w:val="Balloon Text"/>
    <w:basedOn w:val="Normal"/>
    <w:link w:val="BalloonTextChar"/>
    <w:rsid w:val="00E073DB"/>
    <w:rPr>
      <w:sz w:val="16"/>
      <w:szCs w:val="16"/>
    </w:rPr>
  </w:style>
  <w:style w:type="character" w:customStyle="1" w:styleId="BalloonTextChar">
    <w:name w:val="Balloon Text Char"/>
    <w:basedOn w:val="DefaultParagraphFont"/>
    <w:link w:val="BalloonText"/>
    <w:rsid w:val="00E073DB"/>
    <w:rPr>
      <w:rFonts w:ascii="Tahoma" w:hAnsi="Tahoma" w:cs="Tahoma"/>
      <w:sz w:val="16"/>
      <w:szCs w:val="16"/>
    </w:rPr>
  </w:style>
  <w:style w:type="paragraph" w:styleId="Header">
    <w:name w:val="header"/>
    <w:basedOn w:val="Normal"/>
    <w:link w:val="HeaderChar"/>
    <w:uiPriority w:val="99"/>
    <w:unhideWhenUsed/>
    <w:rsid w:val="001C33E5"/>
    <w:pPr>
      <w:tabs>
        <w:tab w:val="center" w:pos="4680"/>
        <w:tab w:val="right" w:pos="9360"/>
      </w:tabs>
    </w:pPr>
  </w:style>
  <w:style w:type="character" w:customStyle="1" w:styleId="HeaderChar">
    <w:name w:val="Header Char"/>
    <w:basedOn w:val="DefaultParagraphFont"/>
    <w:link w:val="Header"/>
    <w:uiPriority w:val="99"/>
    <w:rsid w:val="001C33E5"/>
    <w:rPr>
      <w:rFonts w:ascii="Tahoma" w:hAnsi="Tahoma" w:cs="Tahoma"/>
      <w:sz w:val="22"/>
      <w:szCs w:val="22"/>
    </w:rPr>
  </w:style>
  <w:style w:type="paragraph" w:styleId="Footer">
    <w:name w:val="footer"/>
    <w:basedOn w:val="Normal"/>
    <w:link w:val="FooterChar"/>
    <w:unhideWhenUsed/>
    <w:rsid w:val="001C33E5"/>
    <w:pPr>
      <w:tabs>
        <w:tab w:val="center" w:pos="4680"/>
        <w:tab w:val="right" w:pos="9360"/>
      </w:tabs>
    </w:pPr>
  </w:style>
  <w:style w:type="character" w:customStyle="1" w:styleId="FooterChar">
    <w:name w:val="Footer Char"/>
    <w:basedOn w:val="DefaultParagraphFont"/>
    <w:link w:val="Footer"/>
    <w:rsid w:val="001C33E5"/>
    <w:rPr>
      <w:rFonts w:ascii="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56963">
      <w:bodyDiv w:val="1"/>
      <w:marLeft w:val="0"/>
      <w:marRight w:val="0"/>
      <w:marTop w:val="0"/>
      <w:marBottom w:val="0"/>
      <w:divBdr>
        <w:top w:val="none" w:sz="0" w:space="0" w:color="auto"/>
        <w:left w:val="none" w:sz="0" w:space="0" w:color="auto"/>
        <w:bottom w:val="none" w:sz="0" w:space="0" w:color="auto"/>
        <w:right w:val="none" w:sz="0" w:space="0" w:color="auto"/>
      </w:divBdr>
    </w:div>
    <w:div w:id="111044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D6846CDF.dotm</Template>
  <TotalTime>0</TotalTime>
  <Pages>4</Pages>
  <Words>1123</Words>
  <Characters>5406</Characters>
  <Application>Microsoft Office Word</Application>
  <DocSecurity>4</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Aaron Smith</cp:lastModifiedBy>
  <cp:revision>2</cp:revision>
  <cp:lastPrinted>2014-02-10T20:41:00Z</cp:lastPrinted>
  <dcterms:created xsi:type="dcterms:W3CDTF">2014-02-19T15:04:00Z</dcterms:created>
  <dcterms:modified xsi:type="dcterms:W3CDTF">2014-02-19T15:04:00Z</dcterms:modified>
</cp:coreProperties>
</file>